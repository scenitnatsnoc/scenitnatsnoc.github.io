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90250" w14:textId="217EF68C" w:rsidR="001B23BE" w:rsidRDefault="00C85A07" w:rsidP="00997768">
      <w:pPr>
        <w:pStyle w:val="Heading1"/>
        <w:spacing w:line="480" w:lineRule="auto"/>
      </w:pPr>
      <w:r w:rsidRPr="0035521D">
        <w:t>CS</w:t>
      </w:r>
      <w:r w:rsidR="003B3DFA">
        <w:t>4</w:t>
      </w:r>
      <w:r w:rsidR="002451AD">
        <w:t>99</w:t>
      </w:r>
      <w:r w:rsidR="005D087B">
        <w:t xml:space="preserve"> </w:t>
      </w:r>
      <w:r w:rsidR="00997768">
        <w:t xml:space="preserve">Professional </w:t>
      </w:r>
      <w:r w:rsidR="00EF07A7">
        <w:t>Self-Assessment</w:t>
      </w:r>
    </w:p>
    <w:p w14:paraId="4606D4D2" w14:textId="77777777" w:rsidR="00997768" w:rsidRPr="001E7064" w:rsidRDefault="00997768" w:rsidP="00997768">
      <w:pPr>
        <w:spacing w:line="278" w:lineRule="auto"/>
      </w:pPr>
      <w:r w:rsidRPr="001E7064">
        <w:t>I have been in the Computer Science program for three years, starting in 2022 at SNHU</w:t>
      </w:r>
      <w:r>
        <w:t xml:space="preserve"> while working full-time as a System/Network Administrator in an IT Consulting firm</w:t>
      </w:r>
      <w:r w:rsidRPr="001E7064">
        <w:t>. I chose CS because I was amazed by the rapid development of machine learning and AI, and I wanted to understand how it works while learning various programming languages. This fascination with AI and machine learning has not only driven my interest in CS but has also influenced my approach to software engineering, particularly in understanding</w:t>
      </w:r>
      <w:r>
        <w:t xml:space="preserve"> </w:t>
      </w:r>
      <w:r w:rsidRPr="001E7064">
        <w:t>complex algorithms and data structures</w:t>
      </w:r>
      <w:r>
        <w:t xml:space="preserve"> while focusing on the security and integrity of data by following secure-by-design principles.</w:t>
      </w:r>
    </w:p>
    <w:p w14:paraId="0F1F5F46" w14:textId="77777777" w:rsidR="00997768" w:rsidRPr="001E7064" w:rsidRDefault="00997768" w:rsidP="00997768">
      <w:pPr>
        <w:spacing w:line="278" w:lineRule="auto"/>
      </w:pPr>
      <w:r w:rsidRPr="001E7064">
        <w:t>While in the program, I have learned how to write software from zero to production. By understanding the problem to be solved and the various use cases, determining the appropriate technology, tools, and programming languages for each case, and using pseudocode and a flowchart to visualize the process more clearly. I learned about different design patterns and which to use in various scenarios. Another important skill I gained is how to use MEAN to build a full-stack application and migrate it to the Cloud by re-engineering it for serverless architecture.</w:t>
      </w:r>
    </w:p>
    <w:p w14:paraId="4196B1E2" w14:textId="77777777" w:rsidR="00997768" w:rsidRDefault="00997768" w:rsidP="00997768">
      <w:r w:rsidRPr="001E7064">
        <w:t xml:space="preserve">With my </w:t>
      </w:r>
      <w:proofErr w:type="spellStart"/>
      <w:r w:rsidRPr="001E7064">
        <w:t>ePortfolio</w:t>
      </w:r>
      <w:proofErr w:type="spellEnd"/>
      <w:r w:rsidRPr="001E7064">
        <w:t>, I aim to demonstrate my proficiency in multiple programming languages by porting one of my applications from Java to Python. Another skill I would like to present is the ability to visualize data using the Python Dash library</w:t>
      </w:r>
      <w:r>
        <w:t xml:space="preserve">, </w:t>
      </w:r>
      <w:r w:rsidRPr="001E7064">
        <w:t>which enables the creation of multiple graphs and dashboards</w:t>
      </w:r>
      <w:r>
        <w:t xml:space="preserve"> while utilizing modern NoSQL databases</w:t>
      </w:r>
      <w:r w:rsidRPr="001E7064">
        <w:t>. I also wanted to showcase my knowledge of algorithms and data structures by optimizing the sorting function from my previous courses and adding additional modules to enhance its functionality.</w:t>
      </w:r>
    </w:p>
    <w:p w14:paraId="4D330072" w14:textId="77777777" w:rsidR="00997768" w:rsidRDefault="00997768" w:rsidP="00997768">
      <w:r w:rsidRPr="0084709C">
        <w:t>By improving upon my projects from prior courses, I will demonstrate my mastery of the following professional skills and traits:</w:t>
      </w:r>
    </w:p>
    <w:p w14:paraId="0EEB2C1D" w14:textId="77777777" w:rsidR="00AA67E3" w:rsidRDefault="00AA67E3" w:rsidP="00997768"/>
    <w:p w14:paraId="38A4EAFC" w14:textId="4D278CE2" w:rsidR="00997768" w:rsidRPr="0084709C" w:rsidRDefault="00997768" w:rsidP="00997768">
      <w:pPr>
        <w:numPr>
          <w:ilvl w:val="0"/>
          <w:numId w:val="14"/>
        </w:numPr>
        <w:spacing w:line="278" w:lineRule="auto"/>
      </w:pPr>
      <w:r w:rsidRPr="0084709C">
        <w:t xml:space="preserve">Employ strategies for building collaborative environments that enable diverse audiences to support organizational </w:t>
      </w:r>
      <w:r w:rsidR="00F13E0B">
        <w:t>decision-making</w:t>
      </w:r>
      <w:r w:rsidRPr="0084709C">
        <w:t xml:space="preserve"> in the field of computer science</w:t>
      </w:r>
    </w:p>
    <w:p w14:paraId="29D789A9" w14:textId="77777777" w:rsidR="00997768" w:rsidRPr="0084709C" w:rsidRDefault="00997768" w:rsidP="00997768">
      <w:pPr>
        <w:numPr>
          <w:ilvl w:val="0"/>
          <w:numId w:val="14"/>
        </w:numPr>
        <w:spacing w:line="278" w:lineRule="auto"/>
      </w:pPr>
      <w:r w:rsidRPr="0084709C">
        <w:t>Design, develop, and deliver professional-quality oral, written, and visual communications that are coherent, technically sound, and appropriately adapted to specific audiences and contexts</w:t>
      </w:r>
    </w:p>
    <w:p w14:paraId="4CC8D024" w14:textId="77777777" w:rsidR="00997768" w:rsidRPr="0084709C" w:rsidRDefault="00997768" w:rsidP="00997768">
      <w:pPr>
        <w:numPr>
          <w:ilvl w:val="0"/>
          <w:numId w:val="14"/>
        </w:numPr>
        <w:spacing w:line="278" w:lineRule="auto"/>
      </w:pPr>
      <w:r w:rsidRPr="0084709C">
        <w:t>Design and evaluate computing solutions that solve a given problem using algorithmic principles and computer science practices and standards appropriate to its solution, while managing the trade-offs involved in design choices</w:t>
      </w:r>
    </w:p>
    <w:p w14:paraId="4EE5D450" w14:textId="77777777" w:rsidR="00997768" w:rsidRPr="0084709C" w:rsidRDefault="00997768" w:rsidP="00997768">
      <w:pPr>
        <w:numPr>
          <w:ilvl w:val="0"/>
          <w:numId w:val="14"/>
        </w:numPr>
        <w:spacing w:line="278" w:lineRule="auto"/>
      </w:pPr>
      <w:r w:rsidRPr="0084709C">
        <w:lastRenderedPageBreak/>
        <w:t>Demonstrate an ability to use well-founded and innovative techniques, skills, and tools in computing practices for the purpose of implementing computer solutions that deliver value and accomplish industry-specific goals</w:t>
      </w:r>
    </w:p>
    <w:p w14:paraId="620ED5BB" w14:textId="77777777" w:rsidR="00997768" w:rsidRDefault="00997768" w:rsidP="00997768">
      <w:pPr>
        <w:numPr>
          <w:ilvl w:val="0"/>
          <w:numId w:val="14"/>
        </w:numPr>
        <w:spacing w:line="278" w:lineRule="auto"/>
      </w:pPr>
      <w:r w:rsidRPr="0084709C">
        <w:t>Develop a security mindset that anticipates adversarial exploits in software architecture and designs to expose potential vulnerabilities, mitigate design flaws, and ensure privacy and enhanced security of data and resources</w:t>
      </w:r>
    </w:p>
    <w:p w14:paraId="6D862572" w14:textId="77777777" w:rsidR="00AA67E3" w:rsidRPr="001E7064" w:rsidRDefault="00AA67E3" w:rsidP="00AA67E3">
      <w:pPr>
        <w:spacing w:line="278" w:lineRule="auto"/>
      </w:pPr>
    </w:p>
    <w:p w14:paraId="6E2A4A83" w14:textId="4CB65DDB" w:rsidR="00997768" w:rsidRDefault="00BF5549" w:rsidP="00997768">
      <w:r>
        <w:t>Demonstrated skills in the areas mentioned above, along with proficiency in multiple programming languages and design patterns, and an understanding of when to use them for different use cases, make</w:t>
      </w:r>
      <w:r w:rsidR="00997768" w:rsidRPr="001E7064">
        <w:t xml:space="preserve"> me a stronger candidate for </w:t>
      </w:r>
      <w:r w:rsidR="00997768">
        <w:t xml:space="preserve">any </w:t>
      </w:r>
      <w:r w:rsidR="00997768" w:rsidRPr="001E7064">
        <w:t xml:space="preserve">software engineering </w:t>
      </w:r>
      <w:r>
        <w:t>position</w:t>
      </w:r>
      <w:r w:rsidR="00F13E0B">
        <w:t>.</w:t>
      </w:r>
      <w:r w:rsidR="000B4A82">
        <w:t xml:space="preserve"> </w:t>
      </w:r>
      <w:r w:rsidR="00955BB8">
        <w:t>With</w:t>
      </w:r>
      <w:r w:rsidR="008A3914">
        <w:t xml:space="preserve"> </w:t>
      </w:r>
      <w:r w:rsidR="008219A4">
        <w:t xml:space="preserve">a decade of experience </w:t>
      </w:r>
      <w:r w:rsidR="00AC6960">
        <w:t xml:space="preserve">as a System/Network Administrator and OSCP and OSCE certifications from </w:t>
      </w:r>
      <w:proofErr w:type="spellStart"/>
      <w:r w:rsidR="00AC6960">
        <w:t>OffSec</w:t>
      </w:r>
      <w:proofErr w:type="spellEnd"/>
      <w:r w:rsidR="00AC6960">
        <w:t xml:space="preserve">, </w:t>
      </w:r>
      <w:r w:rsidR="000F6DEE" w:rsidRPr="000F6DEE">
        <w:t xml:space="preserve">I am </w:t>
      </w:r>
      <w:r w:rsidR="000F6DEE">
        <w:t>a strong fit</w:t>
      </w:r>
      <w:r w:rsidR="000F6DEE" w:rsidRPr="000F6DEE">
        <w:t xml:space="preserve"> for a cloud-based software engineering role with a security focus. Potential career options for me include positions as an Infrastructure Engineer, DevOps Engineer, or </w:t>
      </w:r>
      <w:proofErr w:type="spellStart"/>
      <w:r w:rsidR="000F6DEE" w:rsidRPr="000F6DEE">
        <w:t>DevSecOps</w:t>
      </w:r>
      <w:proofErr w:type="spellEnd"/>
      <w:r w:rsidR="000F6DEE" w:rsidRPr="000F6DEE">
        <w:t xml:space="preserve"> Engineer.</w:t>
      </w:r>
    </w:p>
    <w:p w14:paraId="7E3157EB" w14:textId="77777777" w:rsidR="00997768" w:rsidRPr="00997768" w:rsidRDefault="00997768" w:rsidP="00997768"/>
    <w:sectPr w:rsidR="00997768" w:rsidRPr="0099776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41BBA" w14:textId="77777777" w:rsidR="00510073" w:rsidRDefault="00510073" w:rsidP="0035598A">
      <w:pPr>
        <w:spacing w:after="0" w:line="240" w:lineRule="auto"/>
      </w:pPr>
      <w:r>
        <w:separator/>
      </w:r>
    </w:p>
  </w:endnote>
  <w:endnote w:type="continuationSeparator" w:id="0">
    <w:p w14:paraId="4FCAD7C1" w14:textId="77777777" w:rsidR="00510073" w:rsidRDefault="00510073" w:rsidP="0035598A">
      <w:pPr>
        <w:spacing w:after="0" w:line="240" w:lineRule="auto"/>
      </w:pPr>
      <w:r>
        <w:continuationSeparator/>
      </w:r>
    </w:p>
  </w:endnote>
  <w:endnote w:type="continuationNotice" w:id="1">
    <w:p w14:paraId="000C3A9D" w14:textId="77777777" w:rsidR="00510073" w:rsidRDefault="005100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98155" w14:textId="77777777" w:rsidR="00510073" w:rsidRDefault="00510073" w:rsidP="0035598A">
      <w:pPr>
        <w:spacing w:after="0" w:line="240" w:lineRule="auto"/>
      </w:pPr>
      <w:r>
        <w:separator/>
      </w:r>
    </w:p>
  </w:footnote>
  <w:footnote w:type="continuationSeparator" w:id="0">
    <w:p w14:paraId="10E08F4D" w14:textId="77777777" w:rsidR="00510073" w:rsidRDefault="00510073" w:rsidP="0035598A">
      <w:pPr>
        <w:spacing w:after="0" w:line="240" w:lineRule="auto"/>
      </w:pPr>
      <w:r>
        <w:continuationSeparator/>
      </w:r>
    </w:p>
  </w:footnote>
  <w:footnote w:type="continuationNotice" w:id="1">
    <w:p w14:paraId="4730D9B3" w14:textId="77777777" w:rsidR="00510073" w:rsidRDefault="005100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A3C63" w14:textId="48273E6F" w:rsidR="00303FE5" w:rsidRDefault="001B23BE" w:rsidP="00303FE5">
    <w:pPr>
      <w:pStyle w:val="Header"/>
      <w:spacing w:after="200"/>
      <w:jc w:val="center"/>
    </w:pPr>
    <w:r>
      <w:tab/>
    </w:r>
    <w:r>
      <w:rPr>
        <w:noProof/>
      </w:rPr>
      <w:drawing>
        <wp:inline distT="0" distB="0" distL="0" distR="0" wp14:anchorId="2492F37B" wp14:editId="3493704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tab/>
    </w:r>
    <w:r w:rsidR="00303FE5" w:rsidRPr="001B23BE">
      <w:rPr>
        <w:sz w:val="20"/>
        <w:szCs w:val="20"/>
      </w:rPr>
      <w:t>Konstantin Dobikov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A9393B"/>
    <w:multiLevelType w:val="hybridMultilevel"/>
    <w:tmpl w:val="A10CD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B6C8D"/>
    <w:multiLevelType w:val="hybridMultilevel"/>
    <w:tmpl w:val="5C0838C2"/>
    <w:lvl w:ilvl="0" w:tplc="5614A794">
      <w:start w:val="1"/>
      <w:numFmt w:val="lowerLetter"/>
      <w:lvlText w:val="%1."/>
      <w:lvlJc w:val="left"/>
      <w:pPr>
        <w:ind w:left="720" w:hanging="360"/>
      </w:pPr>
      <w:rPr>
        <w:rFonts w:ascii="Lato" w:eastAsia="Times New Roman" w:hAnsi="Lato" w:cs="Lato" w:hint="default"/>
        <w:color w:val="565A5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F1EE0"/>
    <w:multiLevelType w:val="hybridMultilevel"/>
    <w:tmpl w:val="5AA02A28"/>
    <w:lvl w:ilvl="0" w:tplc="E16A2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892E6D"/>
    <w:multiLevelType w:val="hybridMultilevel"/>
    <w:tmpl w:val="847E7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E3A8D"/>
    <w:multiLevelType w:val="hybridMultilevel"/>
    <w:tmpl w:val="59D01306"/>
    <w:lvl w:ilvl="0" w:tplc="31305A04">
      <w:start w:val="1"/>
      <w:numFmt w:val="decimal"/>
      <w:lvlText w:val="%1."/>
      <w:lvlJc w:val="left"/>
      <w:pPr>
        <w:ind w:left="720" w:hanging="360"/>
      </w:pPr>
      <w:rPr>
        <w:rFonts w:ascii="Lato" w:eastAsia="Times New Roman" w:hAnsi="Lato" w:cs="Lato" w:hint="default"/>
        <w:b/>
        <w:color w:val="565A5C"/>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7BDB"/>
    <w:multiLevelType w:val="multilevel"/>
    <w:tmpl w:val="AE3A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035640"/>
    <w:multiLevelType w:val="hybridMultilevel"/>
    <w:tmpl w:val="97004DEC"/>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9E2A38"/>
    <w:multiLevelType w:val="hybridMultilevel"/>
    <w:tmpl w:val="9420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317813">
    <w:abstractNumId w:val="4"/>
  </w:num>
  <w:num w:numId="2" w16cid:durableId="696588705">
    <w:abstractNumId w:val="9"/>
  </w:num>
  <w:num w:numId="3" w16cid:durableId="631793751">
    <w:abstractNumId w:val="3"/>
  </w:num>
  <w:num w:numId="4" w16cid:durableId="2114783770">
    <w:abstractNumId w:val="10"/>
  </w:num>
  <w:num w:numId="5" w16cid:durableId="150215614">
    <w:abstractNumId w:val="0"/>
  </w:num>
  <w:num w:numId="6" w16cid:durableId="137766255">
    <w:abstractNumId w:val="1"/>
  </w:num>
  <w:num w:numId="7" w16cid:durableId="581060784">
    <w:abstractNumId w:val="2"/>
  </w:num>
  <w:num w:numId="8" w16cid:durableId="1511798075">
    <w:abstractNumId w:val="13"/>
  </w:num>
  <w:num w:numId="9" w16cid:durableId="1135219544">
    <w:abstractNumId w:val="12"/>
  </w:num>
  <w:num w:numId="10" w16cid:durableId="1041126261">
    <w:abstractNumId w:val="6"/>
  </w:num>
  <w:num w:numId="11" w16cid:durableId="1163815334">
    <w:abstractNumId w:val="7"/>
  </w:num>
  <w:num w:numId="12" w16cid:durableId="177432381">
    <w:abstractNumId w:val="8"/>
  </w:num>
  <w:num w:numId="13" w16cid:durableId="1777603165">
    <w:abstractNumId w:val="5"/>
  </w:num>
  <w:num w:numId="14" w16cid:durableId="18732968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004D2"/>
    <w:rsid w:val="00000DC0"/>
    <w:rsid w:val="00004504"/>
    <w:rsid w:val="000046AD"/>
    <w:rsid w:val="00017B65"/>
    <w:rsid w:val="0003467D"/>
    <w:rsid w:val="00034F70"/>
    <w:rsid w:val="00041605"/>
    <w:rsid w:val="00042487"/>
    <w:rsid w:val="0005541B"/>
    <w:rsid w:val="00057C2D"/>
    <w:rsid w:val="00060B83"/>
    <w:rsid w:val="00064228"/>
    <w:rsid w:val="00077421"/>
    <w:rsid w:val="000803A7"/>
    <w:rsid w:val="00083FC4"/>
    <w:rsid w:val="000859D5"/>
    <w:rsid w:val="00086665"/>
    <w:rsid w:val="00090127"/>
    <w:rsid w:val="0009441D"/>
    <w:rsid w:val="0009492F"/>
    <w:rsid w:val="00097CED"/>
    <w:rsid w:val="000A58FF"/>
    <w:rsid w:val="000A7D03"/>
    <w:rsid w:val="000B378F"/>
    <w:rsid w:val="000B4A82"/>
    <w:rsid w:val="000B4C4B"/>
    <w:rsid w:val="000B5DF6"/>
    <w:rsid w:val="000B7919"/>
    <w:rsid w:val="000C407C"/>
    <w:rsid w:val="000C487C"/>
    <w:rsid w:val="000D3B71"/>
    <w:rsid w:val="000D456A"/>
    <w:rsid w:val="000D7205"/>
    <w:rsid w:val="000E6978"/>
    <w:rsid w:val="000E76C2"/>
    <w:rsid w:val="000F4925"/>
    <w:rsid w:val="000F54C0"/>
    <w:rsid w:val="000F6DEE"/>
    <w:rsid w:val="000F7E69"/>
    <w:rsid w:val="001028B3"/>
    <w:rsid w:val="0010293B"/>
    <w:rsid w:val="00103314"/>
    <w:rsid w:val="001139B1"/>
    <w:rsid w:val="00113A4E"/>
    <w:rsid w:val="00116B14"/>
    <w:rsid w:val="00117684"/>
    <w:rsid w:val="00117AFD"/>
    <w:rsid w:val="0012770D"/>
    <w:rsid w:val="00133C2B"/>
    <w:rsid w:val="0013496B"/>
    <w:rsid w:val="00151D49"/>
    <w:rsid w:val="00151FD9"/>
    <w:rsid w:val="00153952"/>
    <w:rsid w:val="0015400F"/>
    <w:rsid w:val="00157632"/>
    <w:rsid w:val="00165678"/>
    <w:rsid w:val="00175954"/>
    <w:rsid w:val="00182970"/>
    <w:rsid w:val="00185BC2"/>
    <w:rsid w:val="00187830"/>
    <w:rsid w:val="001946AD"/>
    <w:rsid w:val="00195557"/>
    <w:rsid w:val="001A38EC"/>
    <w:rsid w:val="001A3A80"/>
    <w:rsid w:val="001B23BE"/>
    <w:rsid w:val="001B2D77"/>
    <w:rsid w:val="001B35E4"/>
    <w:rsid w:val="001B5A33"/>
    <w:rsid w:val="001B7243"/>
    <w:rsid w:val="001C01F2"/>
    <w:rsid w:val="001C6D32"/>
    <w:rsid w:val="001C6F06"/>
    <w:rsid w:val="001D0629"/>
    <w:rsid w:val="001E733A"/>
    <w:rsid w:val="001F1D5E"/>
    <w:rsid w:val="001F23DF"/>
    <w:rsid w:val="001F3234"/>
    <w:rsid w:val="001F4729"/>
    <w:rsid w:val="00206BC1"/>
    <w:rsid w:val="002179A3"/>
    <w:rsid w:val="00222AAD"/>
    <w:rsid w:val="00234901"/>
    <w:rsid w:val="002451AD"/>
    <w:rsid w:val="0024707D"/>
    <w:rsid w:val="00252A35"/>
    <w:rsid w:val="002536AB"/>
    <w:rsid w:val="002638AE"/>
    <w:rsid w:val="00266241"/>
    <w:rsid w:val="0026762B"/>
    <w:rsid w:val="00275C21"/>
    <w:rsid w:val="00275DC4"/>
    <w:rsid w:val="00281340"/>
    <w:rsid w:val="002818F1"/>
    <w:rsid w:val="0028331B"/>
    <w:rsid w:val="002948F9"/>
    <w:rsid w:val="002948FB"/>
    <w:rsid w:val="002956F0"/>
    <w:rsid w:val="002972B3"/>
    <w:rsid w:val="002A0860"/>
    <w:rsid w:val="002A194D"/>
    <w:rsid w:val="002C3457"/>
    <w:rsid w:val="002C3B22"/>
    <w:rsid w:val="002E0069"/>
    <w:rsid w:val="002E3913"/>
    <w:rsid w:val="002E700D"/>
    <w:rsid w:val="002E77EA"/>
    <w:rsid w:val="0030065A"/>
    <w:rsid w:val="00303B6B"/>
    <w:rsid w:val="00303FE5"/>
    <w:rsid w:val="003119DF"/>
    <w:rsid w:val="00312374"/>
    <w:rsid w:val="0031435E"/>
    <w:rsid w:val="003160F2"/>
    <w:rsid w:val="00316407"/>
    <w:rsid w:val="00320CED"/>
    <w:rsid w:val="00323158"/>
    <w:rsid w:val="0032560A"/>
    <w:rsid w:val="0032655B"/>
    <w:rsid w:val="00326805"/>
    <w:rsid w:val="00335AD2"/>
    <w:rsid w:val="00336AFA"/>
    <w:rsid w:val="00336B23"/>
    <w:rsid w:val="00345116"/>
    <w:rsid w:val="0034593C"/>
    <w:rsid w:val="00353194"/>
    <w:rsid w:val="0035521D"/>
    <w:rsid w:val="00355620"/>
    <w:rsid w:val="0035598A"/>
    <w:rsid w:val="003668AE"/>
    <w:rsid w:val="00380A7B"/>
    <w:rsid w:val="00380B97"/>
    <w:rsid w:val="00381AC6"/>
    <w:rsid w:val="00382B80"/>
    <w:rsid w:val="003867F6"/>
    <w:rsid w:val="003B24EF"/>
    <w:rsid w:val="003B2562"/>
    <w:rsid w:val="003B2FCA"/>
    <w:rsid w:val="003B3DFA"/>
    <w:rsid w:val="003C0311"/>
    <w:rsid w:val="003C30D2"/>
    <w:rsid w:val="003C3365"/>
    <w:rsid w:val="003C6AB9"/>
    <w:rsid w:val="003D10C1"/>
    <w:rsid w:val="003D15E7"/>
    <w:rsid w:val="003E3D6F"/>
    <w:rsid w:val="003E4CEC"/>
    <w:rsid w:val="003E6E53"/>
    <w:rsid w:val="003F05E4"/>
    <w:rsid w:val="003F337D"/>
    <w:rsid w:val="003F5314"/>
    <w:rsid w:val="00404040"/>
    <w:rsid w:val="004113A7"/>
    <w:rsid w:val="00413C50"/>
    <w:rsid w:val="0041451C"/>
    <w:rsid w:val="004154EA"/>
    <w:rsid w:val="004172EB"/>
    <w:rsid w:val="00421B09"/>
    <w:rsid w:val="00423E95"/>
    <w:rsid w:val="00425D60"/>
    <w:rsid w:val="0044571C"/>
    <w:rsid w:val="00445E99"/>
    <w:rsid w:val="00454041"/>
    <w:rsid w:val="0046275C"/>
    <w:rsid w:val="00462DB8"/>
    <w:rsid w:val="00464352"/>
    <w:rsid w:val="00466632"/>
    <w:rsid w:val="00471CA4"/>
    <w:rsid w:val="00472B9D"/>
    <w:rsid w:val="00474546"/>
    <w:rsid w:val="00484F87"/>
    <w:rsid w:val="00485603"/>
    <w:rsid w:val="004948A6"/>
    <w:rsid w:val="00494DA8"/>
    <w:rsid w:val="004951AF"/>
    <w:rsid w:val="004A723D"/>
    <w:rsid w:val="004A7B1A"/>
    <w:rsid w:val="004B2524"/>
    <w:rsid w:val="004B40E9"/>
    <w:rsid w:val="004B42F7"/>
    <w:rsid w:val="004B49A4"/>
    <w:rsid w:val="004C06F6"/>
    <w:rsid w:val="004C4A2C"/>
    <w:rsid w:val="004C7CC0"/>
    <w:rsid w:val="004D3B50"/>
    <w:rsid w:val="004D6B2C"/>
    <w:rsid w:val="004E3C20"/>
    <w:rsid w:val="004F0A9D"/>
    <w:rsid w:val="004F0F91"/>
    <w:rsid w:val="004F1279"/>
    <w:rsid w:val="004F1485"/>
    <w:rsid w:val="004F6D15"/>
    <w:rsid w:val="004F7BEB"/>
    <w:rsid w:val="0050491C"/>
    <w:rsid w:val="00507D79"/>
    <w:rsid w:val="00510073"/>
    <w:rsid w:val="0051042F"/>
    <w:rsid w:val="00510C3F"/>
    <w:rsid w:val="00511D01"/>
    <w:rsid w:val="00514B4A"/>
    <w:rsid w:val="00526773"/>
    <w:rsid w:val="0052784D"/>
    <w:rsid w:val="0053112F"/>
    <w:rsid w:val="00531FB3"/>
    <w:rsid w:val="00543A5D"/>
    <w:rsid w:val="00547331"/>
    <w:rsid w:val="00551AA9"/>
    <w:rsid w:val="00553694"/>
    <w:rsid w:val="0056395B"/>
    <w:rsid w:val="00567D20"/>
    <w:rsid w:val="00577A3F"/>
    <w:rsid w:val="0058233E"/>
    <w:rsid w:val="00582D7B"/>
    <w:rsid w:val="005858E5"/>
    <w:rsid w:val="0058649D"/>
    <w:rsid w:val="00586998"/>
    <w:rsid w:val="00587704"/>
    <w:rsid w:val="00591404"/>
    <w:rsid w:val="00593575"/>
    <w:rsid w:val="005977AF"/>
    <w:rsid w:val="005A3BBB"/>
    <w:rsid w:val="005A44F2"/>
    <w:rsid w:val="005A6D26"/>
    <w:rsid w:val="005B5FD8"/>
    <w:rsid w:val="005B614D"/>
    <w:rsid w:val="005C0980"/>
    <w:rsid w:val="005C7125"/>
    <w:rsid w:val="005C77B0"/>
    <w:rsid w:val="005D085A"/>
    <w:rsid w:val="005D087B"/>
    <w:rsid w:val="005D1DA0"/>
    <w:rsid w:val="005D27B0"/>
    <w:rsid w:val="005D59F1"/>
    <w:rsid w:val="005D5CB2"/>
    <w:rsid w:val="005E0B4E"/>
    <w:rsid w:val="005E13E5"/>
    <w:rsid w:val="005E3A6C"/>
    <w:rsid w:val="005E4DE6"/>
    <w:rsid w:val="005F2DEA"/>
    <w:rsid w:val="00603BC2"/>
    <w:rsid w:val="00604AD7"/>
    <w:rsid w:val="0060615D"/>
    <w:rsid w:val="00610A71"/>
    <w:rsid w:val="00614BEC"/>
    <w:rsid w:val="006163BF"/>
    <w:rsid w:val="006212E5"/>
    <w:rsid w:val="00623E4B"/>
    <w:rsid w:val="00634379"/>
    <w:rsid w:val="0063451D"/>
    <w:rsid w:val="00635092"/>
    <w:rsid w:val="00636A80"/>
    <w:rsid w:val="006402C4"/>
    <w:rsid w:val="00642145"/>
    <w:rsid w:val="00642348"/>
    <w:rsid w:val="006429E2"/>
    <w:rsid w:val="00651F94"/>
    <w:rsid w:val="00654E61"/>
    <w:rsid w:val="00657F4D"/>
    <w:rsid w:val="00660520"/>
    <w:rsid w:val="0066226F"/>
    <w:rsid w:val="00667E7F"/>
    <w:rsid w:val="00670888"/>
    <w:rsid w:val="00684C6F"/>
    <w:rsid w:val="00685740"/>
    <w:rsid w:val="00690196"/>
    <w:rsid w:val="00692027"/>
    <w:rsid w:val="006A51DF"/>
    <w:rsid w:val="006B7581"/>
    <w:rsid w:val="006C431E"/>
    <w:rsid w:val="006C509E"/>
    <w:rsid w:val="006D2EE6"/>
    <w:rsid w:val="006D5370"/>
    <w:rsid w:val="006D62A4"/>
    <w:rsid w:val="006D68DF"/>
    <w:rsid w:val="006E4F47"/>
    <w:rsid w:val="006E502A"/>
    <w:rsid w:val="006F2C7E"/>
    <w:rsid w:val="0070011D"/>
    <w:rsid w:val="00716B8E"/>
    <w:rsid w:val="007214EB"/>
    <w:rsid w:val="00723123"/>
    <w:rsid w:val="007273CA"/>
    <w:rsid w:val="007357C6"/>
    <w:rsid w:val="00744D4B"/>
    <w:rsid w:val="00745243"/>
    <w:rsid w:val="00746705"/>
    <w:rsid w:val="00747645"/>
    <w:rsid w:val="00747BCE"/>
    <w:rsid w:val="00753B98"/>
    <w:rsid w:val="00756AA8"/>
    <w:rsid w:val="00756D63"/>
    <w:rsid w:val="0076288B"/>
    <w:rsid w:val="007635BC"/>
    <w:rsid w:val="00770A8F"/>
    <w:rsid w:val="00771C28"/>
    <w:rsid w:val="007778FE"/>
    <w:rsid w:val="007822D8"/>
    <w:rsid w:val="00794187"/>
    <w:rsid w:val="007A298F"/>
    <w:rsid w:val="007B103F"/>
    <w:rsid w:val="007C145F"/>
    <w:rsid w:val="007C7BB8"/>
    <w:rsid w:val="007E31B2"/>
    <w:rsid w:val="007F5AE9"/>
    <w:rsid w:val="007F5BFC"/>
    <w:rsid w:val="00802053"/>
    <w:rsid w:val="00804355"/>
    <w:rsid w:val="00810006"/>
    <w:rsid w:val="00815C83"/>
    <w:rsid w:val="008219A4"/>
    <w:rsid w:val="00822869"/>
    <w:rsid w:val="00824C6D"/>
    <w:rsid w:val="00831150"/>
    <w:rsid w:val="008336B4"/>
    <w:rsid w:val="0083764E"/>
    <w:rsid w:val="00842420"/>
    <w:rsid w:val="00843E9A"/>
    <w:rsid w:val="00844112"/>
    <w:rsid w:val="008461C9"/>
    <w:rsid w:val="00862D08"/>
    <w:rsid w:val="00864FC8"/>
    <w:rsid w:val="008705EC"/>
    <w:rsid w:val="00873A2F"/>
    <w:rsid w:val="008822AF"/>
    <w:rsid w:val="00897956"/>
    <w:rsid w:val="008A3914"/>
    <w:rsid w:val="008A6EAE"/>
    <w:rsid w:val="008B220D"/>
    <w:rsid w:val="008B6BAE"/>
    <w:rsid w:val="008C2F14"/>
    <w:rsid w:val="008C3943"/>
    <w:rsid w:val="008D1568"/>
    <w:rsid w:val="008D7FAC"/>
    <w:rsid w:val="008E0018"/>
    <w:rsid w:val="008E1A67"/>
    <w:rsid w:val="008E2DBA"/>
    <w:rsid w:val="008E6D1F"/>
    <w:rsid w:val="00903D6A"/>
    <w:rsid w:val="00904A58"/>
    <w:rsid w:val="009136FF"/>
    <w:rsid w:val="00914216"/>
    <w:rsid w:val="0091592E"/>
    <w:rsid w:val="00915C4F"/>
    <w:rsid w:val="00920771"/>
    <w:rsid w:val="0092121B"/>
    <w:rsid w:val="00922994"/>
    <w:rsid w:val="00926A0D"/>
    <w:rsid w:val="00927028"/>
    <w:rsid w:val="0093010E"/>
    <w:rsid w:val="009303F5"/>
    <w:rsid w:val="00930C90"/>
    <w:rsid w:val="00931E3A"/>
    <w:rsid w:val="00935421"/>
    <w:rsid w:val="00937F37"/>
    <w:rsid w:val="0094378B"/>
    <w:rsid w:val="00951BF8"/>
    <w:rsid w:val="00953C3E"/>
    <w:rsid w:val="00955BB8"/>
    <w:rsid w:val="00960F8C"/>
    <w:rsid w:val="00962976"/>
    <w:rsid w:val="00962F81"/>
    <w:rsid w:val="009716AF"/>
    <w:rsid w:val="009738D6"/>
    <w:rsid w:val="00973CB0"/>
    <w:rsid w:val="0098491F"/>
    <w:rsid w:val="009858DA"/>
    <w:rsid w:val="009876BF"/>
    <w:rsid w:val="009911C7"/>
    <w:rsid w:val="00991BCF"/>
    <w:rsid w:val="009923B5"/>
    <w:rsid w:val="00992D63"/>
    <w:rsid w:val="00993EFE"/>
    <w:rsid w:val="009959A5"/>
    <w:rsid w:val="00996B6D"/>
    <w:rsid w:val="00997768"/>
    <w:rsid w:val="009A01C2"/>
    <w:rsid w:val="009A1925"/>
    <w:rsid w:val="009A25D6"/>
    <w:rsid w:val="009B1EF6"/>
    <w:rsid w:val="009B4FC1"/>
    <w:rsid w:val="009C390A"/>
    <w:rsid w:val="009D08FF"/>
    <w:rsid w:val="009D24E6"/>
    <w:rsid w:val="009D3AE6"/>
    <w:rsid w:val="009D786F"/>
    <w:rsid w:val="009E2EFA"/>
    <w:rsid w:val="009E335B"/>
    <w:rsid w:val="009E6286"/>
    <w:rsid w:val="009F559A"/>
    <w:rsid w:val="009F650A"/>
    <w:rsid w:val="00A01C12"/>
    <w:rsid w:val="00A060BB"/>
    <w:rsid w:val="00A077F6"/>
    <w:rsid w:val="00A1154E"/>
    <w:rsid w:val="00A11B04"/>
    <w:rsid w:val="00A11D38"/>
    <w:rsid w:val="00A12D02"/>
    <w:rsid w:val="00A12ED9"/>
    <w:rsid w:val="00A17EC7"/>
    <w:rsid w:val="00A21963"/>
    <w:rsid w:val="00A2433A"/>
    <w:rsid w:val="00A306E7"/>
    <w:rsid w:val="00A32118"/>
    <w:rsid w:val="00A41B67"/>
    <w:rsid w:val="00A4389A"/>
    <w:rsid w:val="00A4524C"/>
    <w:rsid w:val="00A46128"/>
    <w:rsid w:val="00A47515"/>
    <w:rsid w:val="00A476C4"/>
    <w:rsid w:val="00A52CFF"/>
    <w:rsid w:val="00A544C6"/>
    <w:rsid w:val="00A6364C"/>
    <w:rsid w:val="00A706B4"/>
    <w:rsid w:val="00A70DF2"/>
    <w:rsid w:val="00A741FB"/>
    <w:rsid w:val="00A74AB2"/>
    <w:rsid w:val="00A83ADF"/>
    <w:rsid w:val="00A8417D"/>
    <w:rsid w:val="00A90675"/>
    <w:rsid w:val="00A90F30"/>
    <w:rsid w:val="00A97B5D"/>
    <w:rsid w:val="00AA0571"/>
    <w:rsid w:val="00AA2F8C"/>
    <w:rsid w:val="00AA67E3"/>
    <w:rsid w:val="00AB06D8"/>
    <w:rsid w:val="00AB13D5"/>
    <w:rsid w:val="00AB4394"/>
    <w:rsid w:val="00AC39F6"/>
    <w:rsid w:val="00AC602C"/>
    <w:rsid w:val="00AC6960"/>
    <w:rsid w:val="00AC6CEB"/>
    <w:rsid w:val="00AD0C41"/>
    <w:rsid w:val="00AD1C43"/>
    <w:rsid w:val="00AD451C"/>
    <w:rsid w:val="00AD55C9"/>
    <w:rsid w:val="00AD6107"/>
    <w:rsid w:val="00AD6BB6"/>
    <w:rsid w:val="00AE065C"/>
    <w:rsid w:val="00AE495D"/>
    <w:rsid w:val="00B019B2"/>
    <w:rsid w:val="00B02D7A"/>
    <w:rsid w:val="00B02D9E"/>
    <w:rsid w:val="00B06DA9"/>
    <w:rsid w:val="00B111D0"/>
    <w:rsid w:val="00B12257"/>
    <w:rsid w:val="00B1306A"/>
    <w:rsid w:val="00B203ED"/>
    <w:rsid w:val="00B22A0C"/>
    <w:rsid w:val="00B24127"/>
    <w:rsid w:val="00B30973"/>
    <w:rsid w:val="00B31BA4"/>
    <w:rsid w:val="00B36B91"/>
    <w:rsid w:val="00B430B1"/>
    <w:rsid w:val="00B504FB"/>
    <w:rsid w:val="00B52A54"/>
    <w:rsid w:val="00B61C8D"/>
    <w:rsid w:val="00B71565"/>
    <w:rsid w:val="00B7167D"/>
    <w:rsid w:val="00B7714D"/>
    <w:rsid w:val="00B8250D"/>
    <w:rsid w:val="00B849CA"/>
    <w:rsid w:val="00B85F17"/>
    <w:rsid w:val="00B9043E"/>
    <w:rsid w:val="00B90EC8"/>
    <w:rsid w:val="00B95B3B"/>
    <w:rsid w:val="00BA438F"/>
    <w:rsid w:val="00BA6BAB"/>
    <w:rsid w:val="00BA73BE"/>
    <w:rsid w:val="00BB00BB"/>
    <w:rsid w:val="00BB03F6"/>
    <w:rsid w:val="00BD21E7"/>
    <w:rsid w:val="00BF5549"/>
    <w:rsid w:val="00C01764"/>
    <w:rsid w:val="00C01785"/>
    <w:rsid w:val="00C07624"/>
    <w:rsid w:val="00C11AAE"/>
    <w:rsid w:val="00C13F24"/>
    <w:rsid w:val="00C15BE6"/>
    <w:rsid w:val="00C22076"/>
    <w:rsid w:val="00C31DC2"/>
    <w:rsid w:val="00C36684"/>
    <w:rsid w:val="00C40146"/>
    <w:rsid w:val="00C406CC"/>
    <w:rsid w:val="00C43B9E"/>
    <w:rsid w:val="00C500D7"/>
    <w:rsid w:val="00C51FFA"/>
    <w:rsid w:val="00C56264"/>
    <w:rsid w:val="00C5780F"/>
    <w:rsid w:val="00C71DC3"/>
    <w:rsid w:val="00C766CC"/>
    <w:rsid w:val="00C7692A"/>
    <w:rsid w:val="00C77AAF"/>
    <w:rsid w:val="00C77C50"/>
    <w:rsid w:val="00C82E8A"/>
    <w:rsid w:val="00C83A11"/>
    <w:rsid w:val="00C85A07"/>
    <w:rsid w:val="00C85E0B"/>
    <w:rsid w:val="00C918FD"/>
    <w:rsid w:val="00C962EF"/>
    <w:rsid w:val="00C96875"/>
    <w:rsid w:val="00CA2593"/>
    <w:rsid w:val="00CA6481"/>
    <w:rsid w:val="00CA683D"/>
    <w:rsid w:val="00CB1DEC"/>
    <w:rsid w:val="00CB4A05"/>
    <w:rsid w:val="00CC4C88"/>
    <w:rsid w:val="00CC5E82"/>
    <w:rsid w:val="00CD2747"/>
    <w:rsid w:val="00CD6CD8"/>
    <w:rsid w:val="00CD7C7C"/>
    <w:rsid w:val="00CD7C9B"/>
    <w:rsid w:val="00CF1EBC"/>
    <w:rsid w:val="00D0571F"/>
    <w:rsid w:val="00D07D05"/>
    <w:rsid w:val="00D123D7"/>
    <w:rsid w:val="00D22B9D"/>
    <w:rsid w:val="00D23121"/>
    <w:rsid w:val="00D310C8"/>
    <w:rsid w:val="00D323F8"/>
    <w:rsid w:val="00D3419D"/>
    <w:rsid w:val="00D37764"/>
    <w:rsid w:val="00D40A01"/>
    <w:rsid w:val="00D40D73"/>
    <w:rsid w:val="00D50CBD"/>
    <w:rsid w:val="00D608FA"/>
    <w:rsid w:val="00D6098F"/>
    <w:rsid w:val="00D6109E"/>
    <w:rsid w:val="00D622DF"/>
    <w:rsid w:val="00D636D8"/>
    <w:rsid w:val="00D663E3"/>
    <w:rsid w:val="00D71AEF"/>
    <w:rsid w:val="00D7532F"/>
    <w:rsid w:val="00D762F9"/>
    <w:rsid w:val="00D77E14"/>
    <w:rsid w:val="00D81009"/>
    <w:rsid w:val="00D81A33"/>
    <w:rsid w:val="00D82521"/>
    <w:rsid w:val="00D83569"/>
    <w:rsid w:val="00D9457A"/>
    <w:rsid w:val="00DA5F7B"/>
    <w:rsid w:val="00DA616E"/>
    <w:rsid w:val="00DB0788"/>
    <w:rsid w:val="00DB68BD"/>
    <w:rsid w:val="00DC2A30"/>
    <w:rsid w:val="00DC2BF8"/>
    <w:rsid w:val="00DC5075"/>
    <w:rsid w:val="00DD5994"/>
    <w:rsid w:val="00DD5EE3"/>
    <w:rsid w:val="00DE22E7"/>
    <w:rsid w:val="00DE4D8B"/>
    <w:rsid w:val="00DF210C"/>
    <w:rsid w:val="00DF29F3"/>
    <w:rsid w:val="00DF543F"/>
    <w:rsid w:val="00DF63BF"/>
    <w:rsid w:val="00DF70E2"/>
    <w:rsid w:val="00E00A45"/>
    <w:rsid w:val="00E00BE4"/>
    <w:rsid w:val="00E1373B"/>
    <w:rsid w:val="00E15027"/>
    <w:rsid w:val="00E22F51"/>
    <w:rsid w:val="00E26501"/>
    <w:rsid w:val="00E30C4B"/>
    <w:rsid w:val="00E35C47"/>
    <w:rsid w:val="00E37276"/>
    <w:rsid w:val="00E411EE"/>
    <w:rsid w:val="00E449C6"/>
    <w:rsid w:val="00E52068"/>
    <w:rsid w:val="00E55501"/>
    <w:rsid w:val="00E56B2E"/>
    <w:rsid w:val="00E61DA4"/>
    <w:rsid w:val="00E645D3"/>
    <w:rsid w:val="00E74120"/>
    <w:rsid w:val="00E75862"/>
    <w:rsid w:val="00E80629"/>
    <w:rsid w:val="00E83104"/>
    <w:rsid w:val="00E92406"/>
    <w:rsid w:val="00E936B3"/>
    <w:rsid w:val="00E955D6"/>
    <w:rsid w:val="00E96CD3"/>
    <w:rsid w:val="00EA32F6"/>
    <w:rsid w:val="00EA3706"/>
    <w:rsid w:val="00EB2CFA"/>
    <w:rsid w:val="00EB5A60"/>
    <w:rsid w:val="00EB6045"/>
    <w:rsid w:val="00EC07B5"/>
    <w:rsid w:val="00EC333C"/>
    <w:rsid w:val="00EC730E"/>
    <w:rsid w:val="00ED01B3"/>
    <w:rsid w:val="00ED041A"/>
    <w:rsid w:val="00ED070E"/>
    <w:rsid w:val="00ED1995"/>
    <w:rsid w:val="00ED25C4"/>
    <w:rsid w:val="00ED7DC5"/>
    <w:rsid w:val="00EE0F66"/>
    <w:rsid w:val="00EE734E"/>
    <w:rsid w:val="00EF07A7"/>
    <w:rsid w:val="00EF3CA1"/>
    <w:rsid w:val="00EF7222"/>
    <w:rsid w:val="00F042DD"/>
    <w:rsid w:val="00F04FC1"/>
    <w:rsid w:val="00F0522C"/>
    <w:rsid w:val="00F07A48"/>
    <w:rsid w:val="00F10F2D"/>
    <w:rsid w:val="00F13E0B"/>
    <w:rsid w:val="00F21E5C"/>
    <w:rsid w:val="00F25431"/>
    <w:rsid w:val="00F30CF2"/>
    <w:rsid w:val="00F36AAF"/>
    <w:rsid w:val="00F40053"/>
    <w:rsid w:val="00F40ABF"/>
    <w:rsid w:val="00F4765F"/>
    <w:rsid w:val="00F47909"/>
    <w:rsid w:val="00F50512"/>
    <w:rsid w:val="00F63580"/>
    <w:rsid w:val="00F70063"/>
    <w:rsid w:val="00F70DDF"/>
    <w:rsid w:val="00F73F76"/>
    <w:rsid w:val="00F773E6"/>
    <w:rsid w:val="00F778CA"/>
    <w:rsid w:val="00F822B0"/>
    <w:rsid w:val="00F9188B"/>
    <w:rsid w:val="00F9721A"/>
    <w:rsid w:val="00FA2B00"/>
    <w:rsid w:val="00FB0EFD"/>
    <w:rsid w:val="00FB3607"/>
    <w:rsid w:val="00FB6776"/>
    <w:rsid w:val="00FC1367"/>
    <w:rsid w:val="00FC57DE"/>
    <w:rsid w:val="00FD7EF8"/>
    <w:rsid w:val="00FE2104"/>
    <w:rsid w:val="00FE61F9"/>
    <w:rsid w:val="00FF3F4C"/>
    <w:rsid w:val="00FF4F0A"/>
    <w:rsid w:val="00FF553D"/>
    <w:rsid w:val="00FF5CB9"/>
    <w:rsid w:val="00FF7E20"/>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1A3A80"/>
    <w:rPr>
      <w:color w:val="0563C1" w:themeColor="hyperlink"/>
      <w:u w:val="single"/>
    </w:rPr>
  </w:style>
  <w:style w:type="character" w:styleId="UnresolvedMention">
    <w:name w:val="Unresolved Mention"/>
    <w:basedOn w:val="DefaultParagraphFont"/>
    <w:uiPriority w:val="99"/>
    <w:semiHidden/>
    <w:unhideWhenUsed/>
    <w:rsid w:val="001A3A80"/>
    <w:rPr>
      <w:color w:val="605E5C"/>
      <w:shd w:val="clear" w:color="auto" w:fill="E1DFDD"/>
    </w:rPr>
  </w:style>
  <w:style w:type="paragraph" w:styleId="NormalWeb">
    <w:name w:val="Normal (Web)"/>
    <w:basedOn w:val="Normal"/>
    <w:uiPriority w:val="99"/>
    <w:unhideWhenUsed/>
    <w:rsid w:val="0084242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0061">
      <w:bodyDiv w:val="1"/>
      <w:marLeft w:val="0"/>
      <w:marRight w:val="0"/>
      <w:marTop w:val="0"/>
      <w:marBottom w:val="0"/>
      <w:divBdr>
        <w:top w:val="none" w:sz="0" w:space="0" w:color="auto"/>
        <w:left w:val="none" w:sz="0" w:space="0" w:color="auto"/>
        <w:bottom w:val="none" w:sz="0" w:space="0" w:color="auto"/>
        <w:right w:val="none" w:sz="0" w:space="0" w:color="auto"/>
      </w:divBdr>
    </w:div>
    <w:div w:id="40520830">
      <w:bodyDiv w:val="1"/>
      <w:marLeft w:val="0"/>
      <w:marRight w:val="0"/>
      <w:marTop w:val="0"/>
      <w:marBottom w:val="0"/>
      <w:divBdr>
        <w:top w:val="none" w:sz="0" w:space="0" w:color="auto"/>
        <w:left w:val="none" w:sz="0" w:space="0" w:color="auto"/>
        <w:bottom w:val="none" w:sz="0" w:space="0" w:color="auto"/>
        <w:right w:val="none" w:sz="0" w:space="0" w:color="auto"/>
      </w:divBdr>
      <w:divsChild>
        <w:div w:id="587618841">
          <w:marLeft w:val="0"/>
          <w:marRight w:val="0"/>
          <w:marTop w:val="0"/>
          <w:marBottom w:val="0"/>
          <w:divBdr>
            <w:top w:val="none" w:sz="0" w:space="0" w:color="auto"/>
            <w:left w:val="none" w:sz="0" w:space="0" w:color="auto"/>
            <w:bottom w:val="none" w:sz="0" w:space="0" w:color="auto"/>
            <w:right w:val="none" w:sz="0" w:space="0" w:color="auto"/>
          </w:divBdr>
        </w:div>
      </w:divsChild>
    </w:div>
    <w:div w:id="178857310">
      <w:bodyDiv w:val="1"/>
      <w:marLeft w:val="0"/>
      <w:marRight w:val="0"/>
      <w:marTop w:val="0"/>
      <w:marBottom w:val="0"/>
      <w:divBdr>
        <w:top w:val="none" w:sz="0" w:space="0" w:color="auto"/>
        <w:left w:val="none" w:sz="0" w:space="0" w:color="auto"/>
        <w:bottom w:val="none" w:sz="0" w:space="0" w:color="auto"/>
        <w:right w:val="none" w:sz="0" w:space="0" w:color="auto"/>
      </w:divBdr>
    </w:div>
    <w:div w:id="320739131">
      <w:bodyDiv w:val="1"/>
      <w:marLeft w:val="0"/>
      <w:marRight w:val="0"/>
      <w:marTop w:val="0"/>
      <w:marBottom w:val="0"/>
      <w:divBdr>
        <w:top w:val="none" w:sz="0" w:space="0" w:color="auto"/>
        <w:left w:val="none" w:sz="0" w:space="0" w:color="auto"/>
        <w:bottom w:val="none" w:sz="0" w:space="0" w:color="auto"/>
        <w:right w:val="none" w:sz="0" w:space="0" w:color="auto"/>
      </w:divBdr>
    </w:div>
    <w:div w:id="479229750">
      <w:bodyDiv w:val="1"/>
      <w:marLeft w:val="0"/>
      <w:marRight w:val="0"/>
      <w:marTop w:val="0"/>
      <w:marBottom w:val="0"/>
      <w:divBdr>
        <w:top w:val="none" w:sz="0" w:space="0" w:color="auto"/>
        <w:left w:val="none" w:sz="0" w:space="0" w:color="auto"/>
        <w:bottom w:val="none" w:sz="0" w:space="0" w:color="auto"/>
        <w:right w:val="none" w:sz="0" w:space="0" w:color="auto"/>
      </w:divBdr>
    </w:div>
    <w:div w:id="641883203">
      <w:bodyDiv w:val="1"/>
      <w:marLeft w:val="0"/>
      <w:marRight w:val="0"/>
      <w:marTop w:val="0"/>
      <w:marBottom w:val="0"/>
      <w:divBdr>
        <w:top w:val="none" w:sz="0" w:space="0" w:color="auto"/>
        <w:left w:val="none" w:sz="0" w:space="0" w:color="auto"/>
        <w:bottom w:val="none" w:sz="0" w:space="0" w:color="auto"/>
        <w:right w:val="none" w:sz="0" w:space="0" w:color="auto"/>
      </w:divBdr>
    </w:div>
    <w:div w:id="701173716">
      <w:bodyDiv w:val="1"/>
      <w:marLeft w:val="0"/>
      <w:marRight w:val="0"/>
      <w:marTop w:val="0"/>
      <w:marBottom w:val="0"/>
      <w:divBdr>
        <w:top w:val="none" w:sz="0" w:space="0" w:color="auto"/>
        <w:left w:val="none" w:sz="0" w:space="0" w:color="auto"/>
        <w:bottom w:val="none" w:sz="0" w:space="0" w:color="auto"/>
        <w:right w:val="none" w:sz="0" w:space="0" w:color="auto"/>
      </w:divBdr>
    </w:div>
    <w:div w:id="744301270">
      <w:bodyDiv w:val="1"/>
      <w:marLeft w:val="0"/>
      <w:marRight w:val="0"/>
      <w:marTop w:val="0"/>
      <w:marBottom w:val="0"/>
      <w:divBdr>
        <w:top w:val="none" w:sz="0" w:space="0" w:color="auto"/>
        <w:left w:val="none" w:sz="0" w:space="0" w:color="auto"/>
        <w:bottom w:val="none" w:sz="0" w:space="0" w:color="auto"/>
        <w:right w:val="none" w:sz="0" w:space="0" w:color="auto"/>
      </w:divBdr>
    </w:div>
    <w:div w:id="946348983">
      <w:bodyDiv w:val="1"/>
      <w:marLeft w:val="0"/>
      <w:marRight w:val="0"/>
      <w:marTop w:val="0"/>
      <w:marBottom w:val="0"/>
      <w:divBdr>
        <w:top w:val="none" w:sz="0" w:space="0" w:color="auto"/>
        <w:left w:val="none" w:sz="0" w:space="0" w:color="auto"/>
        <w:bottom w:val="none" w:sz="0" w:space="0" w:color="auto"/>
        <w:right w:val="none" w:sz="0" w:space="0" w:color="auto"/>
      </w:divBdr>
    </w:div>
    <w:div w:id="967736041">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547336091">
      <w:bodyDiv w:val="1"/>
      <w:marLeft w:val="0"/>
      <w:marRight w:val="0"/>
      <w:marTop w:val="0"/>
      <w:marBottom w:val="0"/>
      <w:divBdr>
        <w:top w:val="none" w:sz="0" w:space="0" w:color="auto"/>
        <w:left w:val="none" w:sz="0" w:space="0" w:color="auto"/>
        <w:bottom w:val="none" w:sz="0" w:space="0" w:color="auto"/>
        <w:right w:val="none" w:sz="0" w:space="0" w:color="auto"/>
      </w:divBdr>
    </w:div>
    <w:div w:id="1555121448">
      <w:bodyDiv w:val="1"/>
      <w:marLeft w:val="0"/>
      <w:marRight w:val="0"/>
      <w:marTop w:val="0"/>
      <w:marBottom w:val="0"/>
      <w:divBdr>
        <w:top w:val="none" w:sz="0" w:space="0" w:color="auto"/>
        <w:left w:val="none" w:sz="0" w:space="0" w:color="auto"/>
        <w:bottom w:val="none" w:sz="0" w:space="0" w:color="auto"/>
        <w:right w:val="none" w:sz="0" w:space="0" w:color="auto"/>
      </w:divBdr>
    </w:div>
    <w:div w:id="1784810414">
      <w:bodyDiv w:val="1"/>
      <w:marLeft w:val="0"/>
      <w:marRight w:val="0"/>
      <w:marTop w:val="0"/>
      <w:marBottom w:val="0"/>
      <w:divBdr>
        <w:top w:val="none" w:sz="0" w:space="0" w:color="auto"/>
        <w:left w:val="none" w:sz="0" w:space="0" w:color="auto"/>
        <w:bottom w:val="none" w:sz="0" w:space="0" w:color="auto"/>
        <w:right w:val="none" w:sz="0" w:space="0" w:color="auto"/>
      </w:divBdr>
    </w:div>
    <w:div w:id="1793474940">
      <w:bodyDiv w:val="1"/>
      <w:marLeft w:val="0"/>
      <w:marRight w:val="0"/>
      <w:marTop w:val="0"/>
      <w:marBottom w:val="0"/>
      <w:divBdr>
        <w:top w:val="none" w:sz="0" w:space="0" w:color="auto"/>
        <w:left w:val="none" w:sz="0" w:space="0" w:color="auto"/>
        <w:bottom w:val="none" w:sz="0" w:space="0" w:color="auto"/>
        <w:right w:val="none" w:sz="0" w:space="0" w:color="auto"/>
      </w:divBdr>
      <w:divsChild>
        <w:div w:id="2075354852">
          <w:marLeft w:val="0"/>
          <w:marRight w:val="0"/>
          <w:marTop w:val="0"/>
          <w:marBottom w:val="0"/>
          <w:divBdr>
            <w:top w:val="none" w:sz="0" w:space="0" w:color="auto"/>
            <w:left w:val="none" w:sz="0" w:space="0" w:color="auto"/>
            <w:bottom w:val="none" w:sz="0" w:space="0" w:color="auto"/>
            <w:right w:val="none" w:sz="0" w:space="0" w:color="auto"/>
          </w:divBdr>
        </w:div>
      </w:divsChild>
    </w:div>
    <w:div w:id="1867057143">
      <w:bodyDiv w:val="1"/>
      <w:marLeft w:val="0"/>
      <w:marRight w:val="0"/>
      <w:marTop w:val="0"/>
      <w:marBottom w:val="0"/>
      <w:divBdr>
        <w:top w:val="none" w:sz="0" w:space="0" w:color="auto"/>
        <w:left w:val="none" w:sz="0" w:space="0" w:color="auto"/>
        <w:bottom w:val="none" w:sz="0" w:space="0" w:color="auto"/>
        <w:right w:val="none" w:sz="0" w:space="0" w:color="auto"/>
      </w:divBdr>
    </w:div>
    <w:div w:id="1902718076">
      <w:bodyDiv w:val="1"/>
      <w:marLeft w:val="0"/>
      <w:marRight w:val="0"/>
      <w:marTop w:val="0"/>
      <w:marBottom w:val="0"/>
      <w:divBdr>
        <w:top w:val="none" w:sz="0" w:space="0" w:color="auto"/>
        <w:left w:val="none" w:sz="0" w:space="0" w:color="auto"/>
        <w:bottom w:val="none" w:sz="0" w:space="0" w:color="auto"/>
        <w:right w:val="none" w:sz="0" w:space="0" w:color="auto"/>
      </w:divBdr>
    </w:div>
    <w:div w:id="1963923650">
      <w:bodyDiv w:val="1"/>
      <w:marLeft w:val="0"/>
      <w:marRight w:val="0"/>
      <w:marTop w:val="0"/>
      <w:marBottom w:val="0"/>
      <w:divBdr>
        <w:top w:val="none" w:sz="0" w:space="0" w:color="auto"/>
        <w:left w:val="none" w:sz="0" w:space="0" w:color="auto"/>
        <w:bottom w:val="none" w:sz="0" w:space="0" w:color="auto"/>
        <w:right w:val="none" w:sz="0" w:space="0" w:color="auto"/>
      </w:divBdr>
    </w:div>
    <w:div w:id="2000963069">
      <w:bodyDiv w:val="1"/>
      <w:marLeft w:val="0"/>
      <w:marRight w:val="0"/>
      <w:marTop w:val="0"/>
      <w:marBottom w:val="0"/>
      <w:divBdr>
        <w:top w:val="none" w:sz="0" w:space="0" w:color="auto"/>
        <w:left w:val="none" w:sz="0" w:space="0" w:color="auto"/>
        <w:bottom w:val="none" w:sz="0" w:space="0" w:color="auto"/>
        <w:right w:val="none" w:sz="0" w:space="0" w:color="auto"/>
      </w:divBdr>
    </w:div>
    <w:div w:id="20745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C1F7CB6-8FE1-4B39-BDC9-949D13A5891C}">
  <ds:schemaRefs>
    <ds:schemaRef ds:uri="http://schemas.openxmlformats.org/officeDocument/2006/bibliography"/>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32</TotalTime>
  <Pages>2</Pages>
  <Words>518</Words>
  <Characters>3005</Characters>
  <Application>Microsoft Office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CS499 Capstone</dc:title>
  <dc:subject/>
  <dc:creator/>
  <cp:keywords/>
  <dc:description/>
  <cp:lastModifiedBy>Konstantin Dobikov</cp:lastModifiedBy>
  <cp:revision>43</cp:revision>
  <dcterms:created xsi:type="dcterms:W3CDTF">2024-09-21T16:57:00Z</dcterms:created>
  <dcterms:modified xsi:type="dcterms:W3CDTF">2025-10-19T13:57:00Z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998db3ffd7d9f038d19c2677bc8b21376c4fa2a05933c80426d4a13f3349f1c7</vt:lpwstr>
  </property>
</Properties>
</file>