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0250" w14:textId="4C411209" w:rsidR="001B23BE" w:rsidRDefault="00C85A07" w:rsidP="00866134">
      <w:pPr>
        <w:pStyle w:val="Heading1"/>
        <w:spacing w:line="480" w:lineRule="auto"/>
      </w:pPr>
      <w:r w:rsidRPr="0035521D">
        <w:t>CS</w:t>
      </w:r>
      <w:r w:rsidR="003B3DFA">
        <w:t>4</w:t>
      </w:r>
      <w:r w:rsidR="002451AD">
        <w:t>99</w:t>
      </w:r>
      <w:r w:rsidR="005D087B">
        <w:t xml:space="preserve"> </w:t>
      </w:r>
      <w:r w:rsidR="00D56F94">
        <w:t>Artifact One N</w:t>
      </w:r>
      <w:r w:rsidR="00D56F94" w:rsidRPr="00D56F94">
        <w:t>arrative </w:t>
      </w:r>
    </w:p>
    <w:p w14:paraId="76535649" w14:textId="2D1FB226" w:rsidR="0044783D" w:rsidRPr="00866134" w:rsidRDefault="00C44EDC" w:rsidP="004679B5">
      <w:pPr>
        <w:spacing w:line="480" w:lineRule="auto"/>
        <w:ind w:firstLine="720"/>
      </w:pPr>
      <w:r>
        <w:t>For m</w:t>
      </w:r>
      <w:r w:rsidR="000B56B4">
        <w:t xml:space="preserve">y Artifact </w:t>
      </w:r>
      <w:r w:rsidR="00F92876">
        <w:t xml:space="preserve">in </w:t>
      </w:r>
      <w:r w:rsidR="00AE30B1">
        <w:t xml:space="preserve">the </w:t>
      </w:r>
      <w:r w:rsidR="00134347">
        <w:t>Software Engineering and Design category, I chose to enhance one of the applications I developed in Java during my previous course, IT-145:</w:t>
      </w:r>
      <w:r w:rsidR="0023682C">
        <w:t xml:space="preserve"> Java Programming. </w:t>
      </w:r>
      <w:r w:rsidR="009557C1">
        <w:t xml:space="preserve">I was tasked with developing a </w:t>
      </w:r>
      <w:r w:rsidR="00AF1E40">
        <w:t xml:space="preserve">Java software application for the fictitious company Grazioso </w:t>
      </w:r>
      <w:proofErr w:type="spellStart"/>
      <w:r w:rsidR="00AF1E40">
        <w:t>Salvare</w:t>
      </w:r>
      <w:proofErr w:type="spellEnd"/>
      <w:r w:rsidR="00AF1E40">
        <w:t xml:space="preserve"> to help track search-and-rescue</w:t>
      </w:r>
      <w:r w:rsidR="009557C1">
        <w:t xml:space="preserve"> animals. These </w:t>
      </w:r>
      <w:r w:rsidR="00AF1E40">
        <w:t>search-and-rescue animals are obtained and trained by the company to rescue</w:t>
      </w:r>
      <w:r w:rsidR="009557C1">
        <w:t xml:space="preserve"> humans from life-threatening situations. </w:t>
      </w:r>
      <w:r w:rsidR="002A3337">
        <w:t xml:space="preserve">The </w:t>
      </w:r>
      <w:r w:rsidR="009A2CD8">
        <w:t xml:space="preserve">required functionality of the application was </w:t>
      </w:r>
      <w:r w:rsidR="00A17339">
        <w:t>to intake animals, reserve animals, and print available animals to the user's console.</w:t>
      </w:r>
      <w:r w:rsidR="00134347">
        <w:t xml:space="preserve"> </w:t>
      </w:r>
      <w:r w:rsidR="003D6136">
        <w:t xml:space="preserve">My enhancements </w:t>
      </w:r>
      <w:r w:rsidR="00A432D3">
        <w:t xml:space="preserve">for this artifact </w:t>
      </w:r>
      <w:r w:rsidR="002E2365">
        <w:t xml:space="preserve">include porting it to </w:t>
      </w:r>
      <w:r w:rsidR="007141B5">
        <w:t xml:space="preserve">Python, adding </w:t>
      </w:r>
      <w:proofErr w:type="gramStart"/>
      <w:r w:rsidR="007141B5">
        <w:t>a</w:t>
      </w:r>
      <w:proofErr w:type="gramEnd"/>
      <w:r w:rsidR="007141B5">
        <w:t xml:space="preserve"> SQLite database for persistent storage, and implementing login functionality with secure credential storage</w:t>
      </w:r>
      <w:r w:rsidR="00DF1164">
        <w:t>.</w:t>
      </w:r>
    </w:p>
    <w:p w14:paraId="43CE6347" w14:textId="7566AE83" w:rsidR="002E2365" w:rsidRPr="00866134" w:rsidRDefault="002E2365" w:rsidP="004679B5">
      <w:pPr>
        <w:spacing w:line="480" w:lineRule="auto"/>
        <w:ind w:firstLine="720"/>
      </w:pPr>
      <w:r>
        <w:t>I selected</w:t>
      </w:r>
      <w:r w:rsidR="002D4EE7">
        <w:t xml:space="preserve"> this artifact </w:t>
      </w:r>
      <w:r w:rsidR="00BC54DD">
        <w:t xml:space="preserve">for my </w:t>
      </w:r>
      <w:proofErr w:type="spellStart"/>
      <w:r w:rsidR="00BC54DD">
        <w:t>ePortfolio</w:t>
      </w:r>
      <w:proofErr w:type="spellEnd"/>
      <w:r w:rsidR="00BC54DD">
        <w:t xml:space="preserve"> </w:t>
      </w:r>
      <w:r w:rsidR="002D4EE7">
        <w:t xml:space="preserve">to demonstrate a </w:t>
      </w:r>
      <w:r w:rsidR="00974F3B">
        <w:t>comprehensive</w:t>
      </w:r>
      <w:r w:rsidR="002D4EE7">
        <w:t xml:space="preserve"> understanding of programming languages and concepts, </w:t>
      </w:r>
      <w:r w:rsidR="00974F3B">
        <w:t>i</w:t>
      </w:r>
      <w:r w:rsidR="002D4EE7">
        <w:t>ncluding object-oriented design</w:t>
      </w:r>
      <w:r w:rsidR="00974F3B">
        <w:t xml:space="preserve">, characterized by modularity, reusability, scalability, and </w:t>
      </w:r>
      <w:r w:rsidR="00084265">
        <w:t xml:space="preserve">maintainability. I also want to demonstrate my security mindset by creating software that is secure by design. </w:t>
      </w:r>
      <w:r w:rsidR="00EC290A">
        <w:t xml:space="preserve">Initially, I followed my enhancement plan by </w:t>
      </w:r>
      <w:r w:rsidR="00FB6712">
        <w:t>manually porting each class</w:t>
      </w:r>
      <w:r w:rsidR="00EC290A">
        <w:t xml:space="preserve">, including the database class and its </w:t>
      </w:r>
      <w:r w:rsidR="00593B7B">
        <w:t>associated services</w:t>
      </w:r>
      <w:r w:rsidR="00EC290A">
        <w:t>, to perform CRUD actions</w:t>
      </w:r>
      <w:r w:rsidR="00593B7B">
        <w:t xml:space="preserve"> and other methods</w:t>
      </w:r>
      <w:r w:rsidR="00EC290A">
        <w:t xml:space="preserve">. However, I soon discovered </w:t>
      </w:r>
      <w:proofErr w:type="spellStart"/>
      <w:r w:rsidR="00EC290A">
        <w:t>SQLAlchemy</w:t>
      </w:r>
      <w:proofErr w:type="spellEnd"/>
      <w:r w:rsidR="00EC290A">
        <w:t xml:space="preserve">, a Python SQL toolkit and </w:t>
      </w:r>
      <w:r w:rsidR="00450543">
        <w:t>Object-Relational Mapper, which already included all the functionality I needed</w:t>
      </w:r>
      <w:r w:rsidR="00886F96">
        <w:t>. This was achieved through a declarative mapping</w:t>
      </w:r>
      <w:r w:rsidR="00450543">
        <w:t xml:space="preserve"> that defines both the Python object model and its database metadata, describing the actual</w:t>
      </w:r>
      <w:r w:rsidR="00E21C36">
        <w:t xml:space="preserve"> SQL tables</w:t>
      </w:r>
      <w:r w:rsidR="002268FA">
        <w:t xml:space="preserve"> in our database.</w:t>
      </w:r>
      <w:r w:rsidR="00721245">
        <w:t xml:space="preserve"> </w:t>
      </w:r>
      <w:r w:rsidR="00C05DB8">
        <w:t xml:space="preserve">I </w:t>
      </w:r>
      <w:r w:rsidR="00450543">
        <w:t xml:space="preserve">used single-table inheritance for the </w:t>
      </w:r>
      <w:proofErr w:type="spellStart"/>
      <w:r w:rsidR="00450543">
        <w:t>RescueAnimal</w:t>
      </w:r>
      <w:proofErr w:type="spellEnd"/>
      <w:r w:rsidR="00450543">
        <w:t xml:space="preserve"> parent class and its children, Dog and Monkey, making my queries more efficient because only one table is involved </w:t>
      </w:r>
      <w:r w:rsidR="00144C80">
        <w:t xml:space="preserve">rather than complex joins across </w:t>
      </w:r>
      <w:r w:rsidR="00144C80">
        <w:lastRenderedPageBreak/>
        <w:t>multiple</w:t>
      </w:r>
      <w:r w:rsidR="00CA3207">
        <w:t xml:space="preserve"> tables</w:t>
      </w:r>
      <w:r w:rsidR="00E5011E">
        <w:t>.</w:t>
      </w:r>
      <w:r w:rsidR="00DC59C9">
        <w:t xml:space="preserve"> </w:t>
      </w:r>
      <w:r w:rsidR="00E046BB">
        <w:t xml:space="preserve">Additionally, </w:t>
      </w:r>
      <w:r w:rsidR="008D1E4C">
        <w:t xml:space="preserve">a new class, User, was added, which was necessary for implementing login functionality and is </w:t>
      </w:r>
      <w:r w:rsidR="00A0591B">
        <w:t>mapped to the Users table</w:t>
      </w:r>
      <w:r w:rsidR="006803FD">
        <w:t>.</w:t>
      </w:r>
      <w:r w:rsidR="00C55588">
        <w:t xml:space="preserve"> </w:t>
      </w:r>
      <w:r w:rsidR="00D1383C">
        <w:t xml:space="preserve">All database methods were decoupled and implemented in the </w:t>
      </w:r>
      <w:proofErr w:type="spellStart"/>
      <w:r w:rsidR="00D1383C">
        <w:t>DataBaseServices</w:t>
      </w:r>
      <w:proofErr w:type="spellEnd"/>
      <w:r w:rsidR="00D1383C">
        <w:t xml:space="preserve"> class</w:t>
      </w:r>
      <w:r w:rsidR="00AE0302">
        <w:t>, and the program’s main logic was implemented in a separate Driver class as well.</w:t>
      </w:r>
      <w:r w:rsidR="00F5738F">
        <w:t xml:space="preserve"> </w:t>
      </w:r>
      <w:r w:rsidR="005D2AF2">
        <w:t xml:space="preserve">To secure </w:t>
      </w:r>
      <w:r w:rsidR="007B6D41">
        <w:t>login credentials</w:t>
      </w:r>
      <w:r w:rsidR="00B16E4B">
        <w:t xml:space="preserve">, I implemented PBKDF2 </w:t>
      </w:r>
      <w:r w:rsidR="007141B5">
        <w:t xml:space="preserve">hashing to store users' passwords securely in our </w:t>
      </w:r>
      <w:proofErr w:type="gramStart"/>
      <w:r w:rsidR="007141B5">
        <w:t xml:space="preserve">database, </w:t>
      </w:r>
      <w:r w:rsidR="00144C80">
        <w:t>and</w:t>
      </w:r>
      <w:proofErr w:type="gramEnd"/>
      <w:r w:rsidR="00144C80">
        <w:t xml:space="preserve"> added brute-force protection to</w:t>
      </w:r>
      <w:r w:rsidR="007141B5">
        <w:t xml:space="preserve"> the </w:t>
      </w:r>
      <w:r w:rsidR="00181406">
        <w:t>login</w:t>
      </w:r>
      <w:r w:rsidR="00B16E4B">
        <w:t xml:space="preserve"> functionality</w:t>
      </w:r>
      <w:r w:rsidR="00181406">
        <w:t>.</w:t>
      </w:r>
      <w:r w:rsidR="007B6D41">
        <w:t xml:space="preserve"> </w:t>
      </w:r>
    </w:p>
    <w:p w14:paraId="0D85D83B" w14:textId="45AB28E2" w:rsidR="00A1551F" w:rsidRPr="00866134" w:rsidRDefault="00A1551F" w:rsidP="004679B5">
      <w:pPr>
        <w:spacing w:line="480" w:lineRule="auto"/>
        <w:ind w:firstLine="720"/>
      </w:pPr>
      <w:r>
        <w:t xml:space="preserve">By </w:t>
      </w:r>
      <w:r w:rsidR="00DE7BBE">
        <w:t xml:space="preserve">implementing my enhancements, I achieved both of my planned course outcomes, </w:t>
      </w:r>
      <w:r w:rsidR="007141B5">
        <w:t>demonstrating my programming skills and ability to use</w:t>
      </w:r>
      <w:r w:rsidR="00DE7BBE">
        <w:t xml:space="preserve"> the latest tools in computer science, as well as my security mindset in developing applications that ensure the </w:t>
      </w:r>
      <w:r w:rsidR="004A0EEA">
        <w:t xml:space="preserve">privacy </w:t>
      </w:r>
      <w:r w:rsidR="00B6446C">
        <w:t>and enhanced security of data.</w:t>
      </w:r>
    </w:p>
    <w:p w14:paraId="60D69C3B" w14:textId="44B0B63B" w:rsidR="00866134" w:rsidRDefault="0027456C" w:rsidP="004679B5">
      <w:pPr>
        <w:spacing w:line="480" w:lineRule="auto"/>
        <w:ind w:firstLine="720"/>
      </w:pPr>
      <w:r>
        <w:t>During the process of enhancing and modifying the artifact</w:t>
      </w:r>
      <w:r w:rsidR="005F598D">
        <w:t>, I learned new tools and libraries</w:t>
      </w:r>
      <w:r w:rsidR="00D44C09">
        <w:t>,</w:t>
      </w:r>
      <w:r w:rsidR="005F598D">
        <w:t xml:space="preserve"> such as </w:t>
      </w:r>
      <w:proofErr w:type="spellStart"/>
      <w:r w:rsidR="005F598D">
        <w:t>SQLAlchemy</w:t>
      </w:r>
      <w:proofErr w:type="spellEnd"/>
      <w:r w:rsidR="00175B84">
        <w:t>,</w:t>
      </w:r>
      <w:r w:rsidR="005F598D">
        <w:t xml:space="preserve"> </w:t>
      </w:r>
      <w:r w:rsidR="00175B84">
        <w:t>which</w:t>
      </w:r>
      <w:r w:rsidR="00D44C09">
        <w:t xml:space="preserve"> gives application developers the full power and flexibility of SQL</w:t>
      </w:r>
      <w:r w:rsidR="00B35BD4">
        <w:t xml:space="preserve">. I learned how to </w:t>
      </w:r>
      <w:r w:rsidR="000D50C7">
        <w:t>obtain and securely store credentials using PBKDF2 (Password-Based Key Derivation Function 2) with the help of</w:t>
      </w:r>
      <w:r w:rsidR="00B35BD4">
        <w:t xml:space="preserve"> another powerful library, </w:t>
      </w:r>
      <w:proofErr w:type="spellStart"/>
      <w:r w:rsidR="00B35BD4">
        <w:t>hashlib</w:t>
      </w:r>
      <w:proofErr w:type="spellEnd"/>
      <w:r w:rsidR="00B35BD4">
        <w:t xml:space="preserve">.  </w:t>
      </w:r>
      <w:r w:rsidR="003A7028">
        <w:t xml:space="preserve">Porting was </w:t>
      </w:r>
      <w:r w:rsidR="008B3629">
        <w:t>challenging</w:t>
      </w:r>
      <w:r w:rsidR="003A7028">
        <w:t xml:space="preserve"> at first </w:t>
      </w:r>
      <w:r w:rsidR="00842224">
        <w:t>due to the differences between the two</w:t>
      </w:r>
      <w:r w:rsidR="008B3629">
        <w:t xml:space="preserve"> languages, but once </w:t>
      </w:r>
      <w:r w:rsidR="00C60860">
        <w:t>I found the right tools</w:t>
      </w:r>
      <w:r w:rsidR="00C27CE9">
        <w:t>, it became clearer</w:t>
      </w:r>
      <w:r w:rsidR="004679B5">
        <w:t>, and the final solution became</w:t>
      </w:r>
      <w:r w:rsidR="00716D05">
        <w:t xml:space="preserve"> achievable</w:t>
      </w:r>
      <w:r w:rsidR="00C27CE9">
        <w:t>.</w:t>
      </w:r>
    </w:p>
    <w:p w14:paraId="71F0A835" w14:textId="77777777" w:rsidR="003E0F3B" w:rsidRDefault="003E0F3B" w:rsidP="00866134"/>
    <w:p w14:paraId="756E2864" w14:textId="77777777" w:rsidR="003E0F3B" w:rsidRDefault="003E0F3B" w:rsidP="00866134"/>
    <w:p w14:paraId="06811BA0" w14:textId="024D9588" w:rsidR="003B2A3B" w:rsidRDefault="00175B84" w:rsidP="00866134">
      <w:r>
        <w:t>Resources:</w:t>
      </w:r>
    </w:p>
    <w:p w14:paraId="70E79216" w14:textId="50325DEA" w:rsidR="00175B84" w:rsidRDefault="00175B84" w:rsidP="00866134">
      <w:proofErr w:type="spellStart"/>
      <w:r w:rsidRPr="00175B84">
        <w:rPr>
          <w:i/>
          <w:iCs/>
        </w:rPr>
        <w:t>Sqlalchemy</w:t>
      </w:r>
      <w:proofErr w:type="spellEnd"/>
      <w:r w:rsidRPr="00175B84">
        <w:t xml:space="preserve">. </w:t>
      </w:r>
      <w:proofErr w:type="spellStart"/>
      <w:r w:rsidRPr="00175B84">
        <w:t>SQLAlchemy</w:t>
      </w:r>
      <w:proofErr w:type="spellEnd"/>
      <w:r w:rsidRPr="00175B84">
        <w:t xml:space="preserve">. (n.d.). </w:t>
      </w:r>
      <w:hyperlink r:id="rId11" w:history="1">
        <w:r w:rsidRPr="00175B84">
          <w:rPr>
            <w:rStyle w:val="Hyperlink"/>
          </w:rPr>
          <w:t>https://www.sqlalchemy.org/</w:t>
        </w:r>
      </w:hyperlink>
    </w:p>
    <w:p w14:paraId="33017F2E" w14:textId="03B785E8" w:rsidR="00175B84" w:rsidRPr="00866134" w:rsidRDefault="003E0F3B" w:rsidP="00866134">
      <w:proofErr w:type="spellStart"/>
      <w:r w:rsidRPr="003E0F3B">
        <w:rPr>
          <w:i/>
          <w:iCs/>
        </w:rPr>
        <w:t>Hashlib</w:t>
      </w:r>
      <w:proofErr w:type="spellEnd"/>
      <w:r w:rsidRPr="003E0F3B">
        <w:rPr>
          <w:i/>
          <w:iCs/>
        </w:rPr>
        <w:t xml:space="preserve"> - secure hashes and message digests</w:t>
      </w:r>
      <w:r w:rsidRPr="003E0F3B">
        <w:t xml:space="preserve">. Python documentation. (n.d.). </w:t>
      </w:r>
      <w:hyperlink r:id="rId12" w:history="1">
        <w:r w:rsidRPr="003E0F3B">
          <w:rPr>
            <w:rStyle w:val="Hyperlink"/>
          </w:rPr>
          <w:t>https://docs.python.org/3/library/hashlib.html</w:t>
        </w:r>
      </w:hyperlink>
    </w:p>
    <w:sectPr w:rsidR="00175B84" w:rsidRPr="0086613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114AF" w14:textId="77777777" w:rsidR="00117055" w:rsidRDefault="00117055" w:rsidP="0035598A">
      <w:pPr>
        <w:spacing w:after="0" w:line="240" w:lineRule="auto"/>
      </w:pPr>
      <w:r>
        <w:separator/>
      </w:r>
    </w:p>
  </w:endnote>
  <w:endnote w:type="continuationSeparator" w:id="0">
    <w:p w14:paraId="1F4B3228" w14:textId="77777777" w:rsidR="00117055" w:rsidRDefault="00117055" w:rsidP="0035598A">
      <w:pPr>
        <w:spacing w:after="0" w:line="240" w:lineRule="auto"/>
      </w:pPr>
      <w:r>
        <w:continuationSeparator/>
      </w:r>
    </w:p>
  </w:endnote>
  <w:endnote w:type="continuationNotice" w:id="1">
    <w:p w14:paraId="1DDB8C02" w14:textId="77777777" w:rsidR="00117055" w:rsidRDefault="00117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08A31" w14:textId="77777777" w:rsidR="00117055" w:rsidRDefault="00117055" w:rsidP="0035598A">
      <w:pPr>
        <w:spacing w:after="0" w:line="240" w:lineRule="auto"/>
      </w:pPr>
      <w:r>
        <w:separator/>
      </w:r>
    </w:p>
  </w:footnote>
  <w:footnote w:type="continuationSeparator" w:id="0">
    <w:p w14:paraId="7922BCFD" w14:textId="77777777" w:rsidR="00117055" w:rsidRDefault="00117055" w:rsidP="0035598A">
      <w:pPr>
        <w:spacing w:after="0" w:line="240" w:lineRule="auto"/>
      </w:pPr>
      <w:r>
        <w:continuationSeparator/>
      </w:r>
    </w:p>
  </w:footnote>
  <w:footnote w:type="continuationNotice" w:id="1">
    <w:p w14:paraId="0C69F5CF" w14:textId="77777777" w:rsidR="00117055" w:rsidRDefault="00117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A3C63" w14:textId="48273E6F" w:rsidR="00303FE5" w:rsidRDefault="001B23BE" w:rsidP="00303FE5">
    <w:pPr>
      <w:pStyle w:val="Header"/>
      <w:spacing w:after="200"/>
      <w:jc w:val="center"/>
    </w:pPr>
    <w:r>
      <w:tab/>
    </w:r>
    <w:r>
      <w:rPr>
        <w:noProof/>
      </w:rPr>
      <w:drawing>
        <wp:inline distT="0" distB="0" distL="0" distR="0" wp14:anchorId="2492F37B" wp14:editId="3493704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03FE5" w:rsidRPr="001B23BE">
      <w:rPr>
        <w:sz w:val="20"/>
        <w:szCs w:val="20"/>
      </w:rPr>
      <w:t>Konstantin Dobikov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9393B"/>
    <w:multiLevelType w:val="hybridMultilevel"/>
    <w:tmpl w:val="A10C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C8D"/>
    <w:multiLevelType w:val="hybridMultilevel"/>
    <w:tmpl w:val="5C0838C2"/>
    <w:lvl w:ilvl="0" w:tplc="5614A794">
      <w:start w:val="1"/>
      <w:numFmt w:val="lowerLetter"/>
      <w:lvlText w:val="%1."/>
      <w:lvlJc w:val="left"/>
      <w:pPr>
        <w:ind w:left="720" w:hanging="360"/>
      </w:pPr>
      <w:rPr>
        <w:rFonts w:ascii="Lato" w:eastAsia="Times New Roman" w:hAnsi="Lato" w:cs="Lato" w:hint="default"/>
        <w:color w:val="565A5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E55"/>
    <w:multiLevelType w:val="multilevel"/>
    <w:tmpl w:val="F26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1EE0"/>
    <w:multiLevelType w:val="hybridMultilevel"/>
    <w:tmpl w:val="5AA02A28"/>
    <w:lvl w:ilvl="0" w:tplc="E16A2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92E6D"/>
    <w:multiLevelType w:val="hybridMultilevel"/>
    <w:tmpl w:val="847E7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E3A8D"/>
    <w:multiLevelType w:val="hybridMultilevel"/>
    <w:tmpl w:val="59D01306"/>
    <w:lvl w:ilvl="0" w:tplc="31305A04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Lato" w:hint="default"/>
        <w:b/>
        <w:color w:val="565A5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14F05"/>
    <w:multiLevelType w:val="multilevel"/>
    <w:tmpl w:val="962A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035640"/>
    <w:multiLevelType w:val="hybridMultilevel"/>
    <w:tmpl w:val="97004DEC"/>
    <w:lvl w:ilvl="0" w:tplc="04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E2A38"/>
    <w:multiLevelType w:val="hybridMultilevel"/>
    <w:tmpl w:val="9420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17813">
    <w:abstractNumId w:val="4"/>
  </w:num>
  <w:num w:numId="2" w16cid:durableId="696588705">
    <w:abstractNumId w:val="10"/>
  </w:num>
  <w:num w:numId="3" w16cid:durableId="631793751">
    <w:abstractNumId w:val="3"/>
  </w:num>
  <w:num w:numId="4" w16cid:durableId="2114783770">
    <w:abstractNumId w:val="11"/>
  </w:num>
  <w:num w:numId="5" w16cid:durableId="150215614">
    <w:abstractNumId w:val="0"/>
  </w:num>
  <w:num w:numId="6" w16cid:durableId="137766255">
    <w:abstractNumId w:val="1"/>
  </w:num>
  <w:num w:numId="7" w16cid:durableId="581060784">
    <w:abstractNumId w:val="2"/>
  </w:num>
  <w:num w:numId="8" w16cid:durableId="1511798075">
    <w:abstractNumId w:val="14"/>
  </w:num>
  <w:num w:numId="9" w16cid:durableId="1135219544">
    <w:abstractNumId w:val="13"/>
  </w:num>
  <w:num w:numId="10" w16cid:durableId="1041126261">
    <w:abstractNumId w:val="7"/>
  </w:num>
  <w:num w:numId="11" w16cid:durableId="1163815334">
    <w:abstractNumId w:val="8"/>
  </w:num>
  <w:num w:numId="12" w16cid:durableId="177432381">
    <w:abstractNumId w:val="9"/>
  </w:num>
  <w:num w:numId="13" w16cid:durableId="1777603165">
    <w:abstractNumId w:val="5"/>
  </w:num>
  <w:num w:numId="14" w16cid:durableId="1366442810">
    <w:abstractNumId w:val="12"/>
  </w:num>
  <w:num w:numId="15" w16cid:durableId="521436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004D2"/>
    <w:rsid w:val="00000DC0"/>
    <w:rsid w:val="00004504"/>
    <w:rsid w:val="000046AD"/>
    <w:rsid w:val="00017B65"/>
    <w:rsid w:val="0003467D"/>
    <w:rsid w:val="00034F70"/>
    <w:rsid w:val="00041605"/>
    <w:rsid w:val="00042487"/>
    <w:rsid w:val="0005541B"/>
    <w:rsid w:val="00057C2D"/>
    <w:rsid w:val="00060B83"/>
    <w:rsid w:val="00064228"/>
    <w:rsid w:val="00073542"/>
    <w:rsid w:val="00077421"/>
    <w:rsid w:val="000803A7"/>
    <w:rsid w:val="00083FC4"/>
    <w:rsid w:val="00084265"/>
    <w:rsid w:val="000859D5"/>
    <w:rsid w:val="00086665"/>
    <w:rsid w:val="00090127"/>
    <w:rsid w:val="0009441D"/>
    <w:rsid w:val="0009492F"/>
    <w:rsid w:val="00097CED"/>
    <w:rsid w:val="000A58FF"/>
    <w:rsid w:val="000A7D03"/>
    <w:rsid w:val="000B378F"/>
    <w:rsid w:val="000B4620"/>
    <w:rsid w:val="000B4C4B"/>
    <w:rsid w:val="000B56B4"/>
    <w:rsid w:val="000B5DF6"/>
    <w:rsid w:val="000B7919"/>
    <w:rsid w:val="000C407C"/>
    <w:rsid w:val="000C487C"/>
    <w:rsid w:val="000D3B71"/>
    <w:rsid w:val="000D456A"/>
    <w:rsid w:val="000D50C7"/>
    <w:rsid w:val="000D7205"/>
    <w:rsid w:val="000E6978"/>
    <w:rsid w:val="000E76C2"/>
    <w:rsid w:val="000F4925"/>
    <w:rsid w:val="000F54C0"/>
    <w:rsid w:val="000F7E69"/>
    <w:rsid w:val="001028B3"/>
    <w:rsid w:val="0010293B"/>
    <w:rsid w:val="00103314"/>
    <w:rsid w:val="001139B1"/>
    <w:rsid w:val="00113A4E"/>
    <w:rsid w:val="00116B14"/>
    <w:rsid w:val="00117055"/>
    <w:rsid w:val="00117684"/>
    <w:rsid w:val="00117AFD"/>
    <w:rsid w:val="0012770D"/>
    <w:rsid w:val="00133C2B"/>
    <w:rsid w:val="00134347"/>
    <w:rsid w:val="0013496B"/>
    <w:rsid w:val="00144C80"/>
    <w:rsid w:val="00151D49"/>
    <w:rsid w:val="00151FD9"/>
    <w:rsid w:val="0015208F"/>
    <w:rsid w:val="00153952"/>
    <w:rsid w:val="0015400F"/>
    <w:rsid w:val="00157632"/>
    <w:rsid w:val="00165678"/>
    <w:rsid w:val="00175954"/>
    <w:rsid w:val="00175B84"/>
    <w:rsid w:val="0017607E"/>
    <w:rsid w:val="00181406"/>
    <w:rsid w:val="00182970"/>
    <w:rsid w:val="00185BC2"/>
    <w:rsid w:val="00187830"/>
    <w:rsid w:val="001946AD"/>
    <w:rsid w:val="00195557"/>
    <w:rsid w:val="001A38EC"/>
    <w:rsid w:val="001A3A80"/>
    <w:rsid w:val="001B23BE"/>
    <w:rsid w:val="001B2D77"/>
    <w:rsid w:val="001B35E4"/>
    <w:rsid w:val="001B5A33"/>
    <w:rsid w:val="001B7243"/>
    <w:rsid w:val="001C01F2"/>
    <w:rsid w:val="001C6D32"/>
    <w:rsid w:val="001C6F06"/>
    <w:rsid w:val="001D0629"/>
    <w:rsid w:val="001E733A"/>
    <w:rsid w:val="001F1D5E"/>
    <w:rsid w:val="001F23DF"/>
    <w:rsid w:val="001F3234"/>
    <w:rsid w:val="001F4729"/>
    <w:rsid w:val="00206BC1"/>
    <w:rsid w:val="002179A3"/>
    <w:rsid w:val="00222AAD"/>
    <w:rsid w:val="002268FA"/>
    <w:rsid w:val="00234901"/>
    <w:rsid w:val="0023682C"/>
    <w:rsid w:val="002451AD"/>
    <w:rsid w:val="0024661A"/>
    <w:rsid w:val="0024707D"/>
    <w:rsid w:val="00252A35"/>
    <w:rsid w:val="002536AB"/>
    <w:rsid w:val="002638AE"/>
    <w:rsid w:val="00266241"/>
    <w:rsid w:val="0026762B"/>
    <w:rsid w:val="0027456C"/>
    <w:rsid w:val="002756E8"/>
    <w:rsid w:val="00275C21"/>
    <w:rsid w:val="00275DC4"/>
    <w:rsid w:val="00281340"/>
    <w:rsid w:val="002818F1"/>
    <w:rsid w:val="0028331B"/>
    <w:rsid w:val="002948F9"/>
    <w:rsid w:val="002948FB"/>
    <w:rsid w:val="002956F0"/>
    <w:rsid w:val="002972B3"/>
    <w:rsid w:val="002A0860"/>
    <w:rsid w:val="002A194D"/>
    <w:rsid w:val="002A3337"/>
    <w:rsid w:val="002C3457"/>
    <w:rsid w:val="002C3B22"/>
    <w:rsid w:val="002D4EE7"/>
    <w:rsid w:val="002E0069"/>
    <w:rsid w:val="002E2365"/>
    <w:rsid w:val="002E3913"/>
    <w:rsid w:val="002E4FDD"/>
    <w:rsid w:val="002E700D"/>
    <w:rsid w:val="002E77EA"/>
    <w:rsid w:val="0030065A"/>
    <w:rsid w:val="00303B6B"/>
    <w:rsid w:val="00303FE5"/>
    <w:rsid w:val="003119DF"/>
    <w:rsid w:val="00312374"/>
    <w:rsid w:val="0031435E"/>
    <w:rsid w:val="003160F2"/>
    <w:rsid w:val="00316407"/>
    <w:rsid w:val="00320CED"/>
    <w:rsid w:val="00323158"/>
    <w:rsid w:val="0032560A"/>
    <w:rsid w:val="0032655B"/>
    <w:rsid w:val="00326805"/>
    <w:rsid w:val="00335AD2"/>
    <w:rsid w:val="00336B23"/>
    <w:rsid w:val="00345116"/>
    <w:rsid w:val="0034593C"/>
    <w:rsid w:val="00353194"/>
    <w:rsid w:val="0035521D"/>
    <w:rsid w:val="00355620"/>
    <w:rsid w:val="0035598A"/>
    <w:rsid w:val="003668AE"/>
    <w:rsid w:val="00380A7B"/>
    <w:rsid w:val="00380B97"/>
    <w:rsid w:val="00381AC6"/>
    <w:rsid w:val="00382B80"/>
    <w:rsid w:val="003867F6"/>
    <w:rsid w:val="003A7028"/>
    <w:rsid w:val="003B24EF"/>
    <w:rsid w:val="003B2562"/>
    <w:rsid w:val="003B2A3B"/>
    <w:rsid w:val="003B2FCA"/>
    <w:rsid w:val="003B3DFA"/>
    <w:rsid w:val="003C0311"/>
    <w:rsid w:val="003C30D2"/>
    <w:rsid w:val="003C3365"/>
    <w:rsid w:val="003C6AB9"/>
    <w:rsid w:val="003C766B"/>
    <w:rsid w:val="003D10C1"/>
    <w:rsid w:val="003D15E7"/>
    <w:rsid w:val="003D6136"/>
    <w:rsid w:val="003E0F3B"/>
    <w:rsid w:val="003E3D6F"/>
    <w:rsid w:val="003E4CEC"/>
    <w:rsid w:val="003E6E53"/>
    <w:rsid w:val="003F05E4"/>
    <w:rsid w:val="003F337D"/>
    <w:rsid w:val="003F5314"/>
    <w:rsid w:val="00404040"/>
    <w:rsid w:val="004113A7"/>
    <w:rsid w:val="00413C50"/>
    <w:rsid w:val="0041451C"/>
    <w:rsid w:val="004154EA"/>
    <w:rsid w:val="004172EB"/>
    <w:rsid w:val="00421B09"/>
    <w:rsid w:val="00423E95"/>
    <w:rsid w:val="00425D60"/>
    <w:rsid w:val="0044571C"/>
    <w:rsid w:val="00445E99"/>
    <w:rsid w:val="0044783D"/>
    <w:rsid w:val="00450543"/>
    <w:rsid w:val="00454041"/>
    <w:rsid w:val="0046275C"/>
    <w:rsid w:val="00464352"/>
    <w:rsid w:val="00466632"/>
    <w:rsid w:val="004679B5"/>
    <w:rsid w:val="00471CA4"/>
    <w:rsid w:val="00472B9D"/>
    <w:rsid w:val="00474546"/>
    <w:rsid w:val="0048248D"/>
    <w:rsid w:val="00484F87"/>
    <w:rsid w:val="00485603"/>
    <w:rsid w:val="004948A6"/>
    <w:rsid w:val="00494DA8"/>
    <w:rsid w:val="004951AF"/>
    <w:rsid w:val="004A0EEA"/>
    <w:rsid w:val="004A723D"/>
    <w:rsid w:val="004A7B1A"/>
    <w:rsid w:val="004B2524"/>
    <w:rsid w:val="004B40E9"/>
    <w:rsid w:val="004B42F7"/>
    <w:rsid w:val="004B49A4"/>
    <w:rsid w:val="004C06F6"/>
    <w:rsid w:val="004C4A2C"/>
    <w:rsid w:val="004C7CC0"/>
    <w:rsid w:val="004D3B50"/>
    <w:rsid w:val="004D6B2C"/>
    <w:rsid w:val="004E3C20"/>
    <w:rsid w:val="004F0A9D"/>
    <w:rsid w:val="004F0F91"/>
    <w:rsid w:val="004F1279"/>
    <w:rsid w:val="004F1485"/>
    <w:rsid w:val="004F610C"/>
    <w:rsid w:val="004F6D15"/>
    <w:rsid w:val="0050491C"/>
    <w:rsid w:val="00507D79"/>
    <w:rsid w:val="0051042F"/>
    <w:rsid w:val="00510C3F"/>
    <w:rsid w:val="00511D01"/>
    <w:rsid w:val="00514B4A"/>
    <w:rsid w:val="00526773"/>
    <w:rsid w:val="0052784D"/>
    <w:rsid w:val="0053112F"/>
    <w:rsid w:val="00531FB3"/>
    <w:rsid w:val="00543A5D"/>
    <w:rsid w:val="00547331"/>
    <w:rsid w:val="00551AA9"/>
    <w:rsid w:val="00553694"/>
    <w:rsid w:val="00567D20"/>
    <w:rsid w:val="00577A3F"/>
    <w:rsid w:val="0058233E"/>
    <w:rsid w:val="00582D7B"/>
    <w:rsid w:val="005858E5"/>
    <w:rsid w:val="0058649D"/>
    <w:rsid w:val="00586998"/>
    <w:rsid w:val="00587704"/>
    <w:rsid w:val="00591404"/>
    <w:rsid w:val="00593575"/>
    <w:rsid w:val="00593B7B"/>
    <w:rsid w:val="005977AF"/>
    <w:rsid w:val="005A3BBB"/>
    <w:rsid w:val="005A44F2"/>
    <w:rsid w:val="005A6D26"/>
    <w:rsid w:val="005B5FD8"/>
    <w:rsid w:val="005B614D"/>
    <w:rsid w:val="005C0980"/>
    <w:rsid w:val="005C7125"/>
    <w:rsid w:val="005C77B0"/>
    <w:rsid w:val="005D085A"/>
    <w:rsid w:val="005D087B"/>
    <w:rsid w:val="005D1DA0"/>
    <w:rsid w:val="005D27B0"/>
    <w:rsid w:val="005D2AF2"/>
    <w:rsid w:val="005D59F1"/>
    <w:rsid w:val="005E0B4E"/>
    <w:rsid w:val="005E13E5"/>
    <w:rsid w:val="005E3A6C"/>
    <w:rsid w:val="005E4DE6"/>
    <w:rsid w:val="005F2DEA"/>
    <w:rsid w:val="005F598D"/>
    <w:rsid w:val="00602CBD"/>
    <w:rsid w:val="00603BC2"/>
    <w:rsid w:val="00604AD7"/>
    <w:rsid w:val="0060615D"/>
    <w:rsid w:val="00610A71"/>
    <w:rsid w:val="00614BEC"/>
    <w:rsid w:val="006163BF"/>
    <w:rsid w:val="006212E5"/>
    <w:rsid w:val="00623E4B"/>
    <w:rsid w:val="00633D73"/>
    <w:rsid w:val="00634379"/>
    <w:rsid w:val="0063451D"/>
    <w:rsid w:val="00635092"/>
    <w:rsid w:val="00636A80"/>
    <w:rsid w:val="006402C4"/>
    <w:rsid w:val="00642145"/>
    <w:rsid w:val="00642348"/>
    <w:rsid w:val="00651F94"/>
    <w:rsid w:val="00654E61"/>
    <w:rsid w:val="00657F4D"/>
    <w:rsid w:val="00660520"/>
    <w:rsid w:val="0066226F"/>
    <w:rsid w:val="00667E7F"/>
    <w:rsid w:val="00670888"/>
    <w:rsid w:val="006803FD"/>
    <w:rsid w:val="00684C6F"/>
    <w:rsid w:val="00685740"/>
    <w:rsid w:val="00690196"/>
    <w:rsid w:val="00692027"/>
    <w:rsid w:val="006A42FB"/>
    <w:rsid w:val="006A51DF"/>
    <w:rsid w:val="006C431E"/>
    <w:rsid w:val="006C509E"/>
    <w:rsid w:val="006D1891"/>
    <w:rsid w:val="006D2EE6"/>
    <w:rsid w:val="006D5370"/>
    <w:rsid w:val="006D62A4"/>
    <w:rsid w:val="006D68DF"/>
    <w:rsid w:val="006E4F47"/>
    <w:rsid w:val="006E502A"/>
    <w:rsid w:val="006F2C7E"/>
    <w:rsid w:val="0070011D"/>
    <w:rsid w:val="007141B5"/>
    <w:rsid w:val="00716B8E"/>
    <w:rsid w:val="00716D05"/>
    <w:rsid w:val="00721245"/>
    <w:rsid w:val="007214EB"/>
    <w:rsid w:val="00723123"/>
    <w:rsid w:val="007273CA"/>
    <w:rsid w:val="007357C6"/>
    <w:rsid w:val="00744D4B"/>
    <w:rsid w:val="00745243"/>
    <w:rsid w:val="00746705"/>
    <w:rsid w:val="00747645"/>
    <w:rsid w:val="00747BCE"/>
    <w:rsid w:val="00753B98"/>
    <w:rsid w:val="00756AA8"/>
    <w:rsid w:val="00756D63"/>
    <w:rsid w:val="0076288B"/>
    <w:rsid w:val="007635BC"/>
    <w:rsid w:val="00770A8F"/>
    <w:rsid w:val="00771C28"/>
    <w:rsid w:val="007778FE"/>
    <w:rsid w:val="007822D8"/>
    <w:rsid w:val="00794187"/>
    <w:rsid w:val="007A298F"/>
    <w:rsid w:val="007A79BB"/>
    <w:rsid w:val="007B103F"/>
    <w:rsid w:val="007B2A47"/>
    <w:rsid w:val="007B6D41"/>
    <w:rsid w:val="007C145F"/>
    <w:rsid w:val="007C7BB8"/>
    <w:rsid w:val="007E31B2"/>
    <w:rsid w:val="007F4CED"/>
    <w:rsid w:val="007F5AE9"/>
    <w:rsid w:val="007F5BFC"/>
    <w:rsid w:val="00802053"/>
    <w:rsid w:val="00804355"/>
    <w:rsid w:val="00810006"/>
    <w:rsid w:val="00815C83"/>
    <w:rsid w:val="00822869"/>
    <w:rsid w:val="00824C6D"/>
    <w:rsid w:val="00826149"/>
    <w:rsid w:val="00831150"/>
    <w:rsid w:val="008336B4"/>
    <w:rsid w:val="0083764E"/>
    <w:rsid w:val="00842224"/>
    <w:rsid w:val="00842420"/>
    <w:rsid w:val="00843E9A"/>
    <w:rsid w:val="00844112"/>
    <w:rsid w:val="008461C9"/>
    <w:rsid w:val="00862D08"/>
    <w:rsid w:val="00864FC8"/>
    <w:rsid w:val="00866134"/>
    <w:rsid w:val="008705EC"/>
    <w:rsid w:val="00873A2F"/>
    <w:rsid w:val="008822AF"/>
    <w:rsid w:val="00886F96"/>
    <w:rsid w:val="00897956"/>
    <w:rsid w:val="008A467B"/>
    <w:rsid w:val="008A6EAE"/>
    <w:rsid w:val="008B220D"/>
    <w:rsid w:val="008B3629"/>
    <w:rsid w:val="008B6BAE"/>
    <w:rsid w:val="008C2F14"/>
    <w:rsid w:val="008C3943"/>
    <w:rsid w:val="008C4967"/>
    <w:rsid w:val="008C5681"/>
    <w:rsid w:val="008D1568"/>
    <w:rsid w:val="008D1E4C"/>
    <w:rsid w:val="008D7FAC"/>
    <w:rsid w:val="008E0018"/>
    <w:rsid w:val="008E1A67"/>
    <w:rsid w:val="008E2DBA"/>
    <w:rsid w:val="008E6D1F"/>
    <w:rsid w:val="00903D6A"/>
    <w:rsid w:val="00904A58"/>
    <w:rsid w:val="00911F4C"/>
    <w:rsid w:val="009136FF"/>
    <w:rsid w:val="00914216"/>
    <w:rsid w:val="0091592E"/>
    <w:rsid w:val="00915C4F"/>
    <w:rsid w:val="00920771"/>
    <w:rsid w:val="0092121B"/>
    <w:rsid w:val="00922994"/>
    <w:rsid w:val="00926A0D"/>
    <w:rsid w:val="00927028"/>
    <w:rsid w:val="0093010E"/>
    <w:rsid w:val="009303F5"/>
    <w:rsid w:val="00930C90"/>
    <w:rsid w:val="00931E3A"/>
    <w:rsid w:val="00935421"/>
    <w:rsid w:val="00937F37"/>
    <w:rsid w:val="0094378B"/>
    <w:rsid w:val="00951BF8"/>
    <w:rsid w:val="009522E0"/>
    <w:rsid w:val="00953C3E"/>
    <w:rsid w:val="009557C1"/>
    <w:rsid w:val="00960F8C"/>
    <w:rsid w:val="00962976"/>
    <w:rsid w:val="00962F81"/>
    <w:rsid w:val="00964A89"/>
    <w:rsid w:val="009716AF"/>
    <w:rsid w:val="009738D6"/>
    <w:rsid w:val="00973CB0"/>
    <w:rsid w:val="00974F3B"/>
    <w:rsid w:val="0098491F"/>
    <w:rsid w:val="009858DA"/>
    <w:rsid w:val="009876BF"/>
    <w:rsid w:val="009911C7"/>
    <w:rsid w:val="00991BCF"/>
    <w:rsid w:val="00992D63"/>
    <w:rsid w:val="00993EFE"/>
    <w:rsid w:val="009959A5"/>
    <w:rsid w:val="00996B6D"/>
    <w:rsid w:val="009A01C2"/>
    <w:rsid w:val="009A1925"/>
    <w:rsid w:val="009A25D6"/>
    <w:rsid w:val="009A2CD8"/>
    <w:rsid w:val="009B1EF6"/>
    <w:rsid w:val="009B4FC1"/>
    <w:rsid w:val="009C390A"/>
    <w:rsid w:val="009D08FF"/>
    <w:rsid w:val="009D24E6"/>
    <w:rsid w:val="009D3AE6"/>
    <w:rsid w:val="009D786F"/>
    <w:rsid w:val="009E2EFA"/>
    <w:rsid w:val="009E335B"/>
    <w:rsid w:val="009E6286"/>
    <w:rsid w:val="009F559A"/>
    <w:rsid w:val="009F650A"/>
    <w:rsid w:val="00A01C12"/>
    <w:rsid w:val="00A0591B"/>
    <w:rsid w:val="00A060BB"/>
    <w:rsid w:val="00A077F6"/>
    <w:rsid w:val="00A1154E"/>
    <w:rsid w:val="00A11B04"/>
    <w:rsid w:val="00A11D38"/>
    <w:rsid w:val="00A12D02"/>
    <w:rsid w:val="00A12ED9"/>
    <w:rsid w:val="00A12EE6"/>
    <w:rsid w:val="00A1551F"/>
    <w:rsid w:val="00A17339"/>
    <w:rsid w:val="00A17EC7"/>
    <w:rsid w:val="00A21963"/>
    <w:rsid w:val="00A2433A"/>
    <w:rsid w:val="00A306E7"/>
    <w:rsid w:val="00A32118"/>
    <w:rsid w:val="00A41B67"/>
    <w:rsid w:val="00A42D44"/>
    <w:rsid w:val="00A432D3"/>
    <w:rsid w:val="00A4389A"/>
    <w:rsid w:val="00A43F7C"/>
    <w:rsid w:val="00A4524C"/>
    <w:rsid w:val="00A46128"/>
    <w:rsid w:val="00A47515"/>
    <w:rsid w:val="00A476C4"/>
    <w:rsid w:val="00A52CFF"/>
    <w:rsid w:val="00A544C6"/>
    <w:rsid w:val="00A6364C"/>
    <w:rsid w:val="00A675B6"/>
    <w:rsid w:val="00A706B4"/>
    <w:rsid w:val="00A70DF2"/>
    <w:rsid w:val="00A741FB"/>
    <w:rsid w:val="00A74AB2"/>
    <w:rsid w:val="00A83ADF"/>
    <w:rsid w:val="00A8417D"/>
    <w:rsid w:val="00A90675"/>
    <w:rsid w:val="00A90F30"/>
    <w:rsid w:val="00A97B5D"/>
    <w:rsid w:val="00AA0571"/>
    <w:rsid w:val="00AB06D8"/>
    <w:rsid w:val="00AB13D5"/>
    <w:rsid w:val="00AC39F6"/>
    <w:rsid w:val="00AC602C"/>
    <w:rsid w:val="00AC6CEB"/>
    <w:rsid w:val="00AD0C41"/>
    <w:rsid w:val="00AD1C43"/>
    <w:rsid w:val="00AD451C"/>
    <w:rsid w:val="00AD55C9"/>
    <w:rsid w:val="00AD6107"/>
    <w:rsid w:val="00AD6BB6"/>
    <w:rsid w:val="00AE0302"/>
    <w:rsid w:val="00AE065C"/>
    <w:rsid w:val="00AE1A3B"/>
    <w:rsid w:val="00AE30B1"/>
    <w:rsid w:val="00AE495D"/>
    <w:rsid w:val="00AF1E40"/>
    <w:rsid w:val="00AF5DBA"/>
    <w:rsid w:val="00B019B2"/>
    <w:rsid w:val="00B02D7A"/>
    <w:rsid w:val="00B02D9E"/>
    <w:rsid w:val="00B05261"/>
    <w:rsid w:val="00B06DA9"/>
    <w:rsid w:val="00B111D0"/>
    <w:rsid w:val="00B12257"/>
    <w:rsid w:val="00B1306A"/>
    <w:rsid w:val="00B16E4B"/>
    <w:rsid w:val="00B203ED"/>
    <w:rsid w:val="00B22A0C"/>
    <w:rsid w:val="00B30973"/>
    <w:rsid w:val="00B31BA4"/>
    <w:rsid w:val="00B35BD4"/>
    <w:rsid w:val="00B36B91"/>
    <w:rsid w:val="00B430B1"/>
    <w:rsid w:val="00B504FB"/>
    <w:rsid w:val="00B52A54"/>
    <w:rsid w:val="00B6446C"/>
    <w:rsid w:val="00B71565"/>
    <w:rsid w:val="00B7167D"/>
    <w:rsid w:val="00B7714D"/>
    <w:rsid w:val="00B8250D"/>
    <w:rsid w:val="00B849CA"/>
    <w:rsid w:val="00B85F17"/>
    <w:rsid w:val="00B9043E"/>
    <w:rsid w:val="00B90EC8"/>
    <w:rsid w:val="00B95B3B"/>
    <w:rsid w:val="00BA438F"/>
    <w:rsid w:val="00BA6BAB"/>
    <w:rsid w:val="00BA73BE"/>
    <w:rsid w:val="00BB00BB"/>
    <w:rsid w:val="00BB03F6"/>
    <w:rsid w:val="00BC54DD"/>
    <w:rsid w:val="00BD21E7"/>
    <w:rsid w:val="00C01764"/>
    <w:rsid w:val="00C01785"/>
    <w:rsid w:val="00C05DB8"/>
    <w:rsid w:val="00C07624"/>
    <w:rsid w:val="00C11AAE"/>
    <w:rsid w:val="00C13F24"/>
    <w:rsid w:val="00C15BE6"/>
    <w:rsid w:val="00C22076"/>
    <w:rsid w:val="00C27CE9"/>
    <w:rsid w:val="00C319A5"/>
    <w:rsid w:val="00C31DC2"/>
    <w:rsid w:val="00C36684"/>
    <w:rsid w:val="00C40146"/>
    <w:rsid w:val="00C406CC"/>
    <w:rsid w:val="00C43B9E"/>
    <w:rsid w:val="00C44EDC"/>
    <w:rsid w:val="00C500D7"/>
    <w:rsid w:val="00C51587"/>
    <w:rsid w:val="00C51FFA"/>
    <w:rsid w:val="00C55588"/>
    <w:rsid w:val="00C56264"/>
    <w:rsid w:val="00C5780F"/>
    <w:rsid w:val="00C60860"/>
    <w:rsid w:val="00C71DC3"/>
    <w:rsid w:val="00C766CC"/>
    <w:rsid w:val="00C7692A"/>
    <w:rsid w:val="00C77AAF"/>
    <w:rsid w:val="00C77C50"/>
    <w:rsid w:val="00C82E8A"/>
    <w:rsid w:val="00C83A11"/>
    <w:rsid w:val="00C85A07"/>
    <w:rsid w:val="00C85E0B"/>
    <w:rsid w:val="00C918FD"/>
    <w:rsid w:val="00C962EF"/>
    <w:rsid w:val="00C96875"/>
    <w:rsid w:val="00CA2593"/>
    <w:rsid w:val="00CA3207"/>
    <w:rsid w:val="00CA4044"/>
    <w:rsid w:val="00CA6481"/>
    <w:rsid w:val="00CA683D"/>
    <w:rsid w:val="00CB1DEC"/>
    <w:rsid w:val="00CB4A05"/>
    <w:rsid w:val="00CC4A27"/>
    <w:rsid w:val="00CC4C88"/>
    <w:rsid w:val="00CC5E82"/>
    <w:rsid w:val="00CD2747"/>
    <w:rsid w:val="00CD526B"/>
    <w:rsid w:val="00CD6CD8"/>
    <w:rsid w:val="00CD7C7C"/>
    <w:rsid w:val="00CD7C9B"/>
    <w:rsid w:val="00CF1EBC"/>
    <w:rsid w:val="00D0571F"/>
    <w:rsid w:val="00D07D05"/>
    <w:rsid w:val="00D123D7"/>
    <w:rsid w:val="00D1383C"/>
    <w:rsid w:val="00D22B9D"/>
    <w:rsid w:val="00D23121"/>
    <w:rsid w:val="00D310C8"/>
    <w:rsid w:val="00D323F8"/>
    <w:rsid w:val="00D3419D"/>
    <w:rsid w:val="00D37764"/>
    <w:rsid w:val="00D40A01"/>
    <w:rsid w:val="00D44C09"/>
    <w:rsid w:val="00D50CBD"/>
    <w:rsid w:val="00D56F94"/>
    <w:rsid w:val="00D608FA"/>
    <w:rsid w:val="00D6098F"/>
    <w:rsid w:val="00D6109E"/>
    <w:rsid w:val="00D622DF"/>
    <w:rsid w:val="00D636D8"/>
    <w:rsid w:val="00D663E3"/>
    <w:rsid w:val="00D71AEF"/>
    <w:rsid w:val="00D7532F"/>
    <w:rsid w:val="00D762F9"/>
    <w:rsid w:val="00D77E14"/>
    <w:rsid w:val="00D81009"/>
    <w:rsid w:val="00D81A33"/>
    <w:rsid w:val="00D82521"/>
    <w:rsid w:val="00D83569"/>
    <w:rsid w:val="00D96563"/>
    <w:rsid w:val="00DA2FBC"/>
    <w:rsid w:val="00DA5F7B"/>
    <w:rsid w:val="00DA616E"/>
    <w:rsid w:val="00DB0788"/>
    <w:rsid w:val="00DB68BD"/>
    <w:rsid w:val="00DC2A30"/>
    <w:rsid w:val="00DC2BF8"/>
    <w:rsid w:val="00DC5075"/>
    <w:rsid w:val="00DC59C9"/>
    <w:rsid w:val="00DD5994"/>
    <w:rsid w:val="00DD5EE3"/>
    <w:rsid w:val="00DE22E7"/>
    <w:rsid w:val="00DE4D8B"/>
    <w:rsid w:val="00DE7BBE"/>
    <w:rsid w:val="00DF1164"/>
    <w:rsid w:val="00DF210C"/>
    <w:rsid w:val="00DF29F3"/>
    <w:rsid w:val="00DF543F"/>
    <w:rsid w:val="00DF63BF"/>
    <w:rsid w:val="00DF70E2"/>
    <w:rsid w:val="00E00A45"/>
    <w:rsid w:val="00E00BE4"/>
    <w:rsid w:val="00E046BB"/>
    <w:rsid w:val="00E1373B"/>
    <w:rsid w:val="00E21C36"/>
    <w:rsid w:val="00E22F51"/>
    <w:rsid w:val="00E26501"/>
    <w:rsid w:val="00E30C4B"/>
    <w:rsid w:val="00E35C47"/>
    <w:rsid w:val="00E37276"/>
    <w:rsid w:val="00E411EE"/>
    <w:rsid w:val="00E5011E"/>
    <w:rsid w:val="00E52068"/>
    <w:rsid w:val="00E55501"/>
    <w:rsid w:val="00E56B2E"/>
    <w:rsid w:val="00E61DA4"/>
    <w:rsid w:val="00E61FDF"/>
    <w:rsid w:val="00E645D3"/>
    <w:rsid w:val="00E74120"/>
    <w:rsid w:val="00E75862"/>
    <w:rsid w:val="00E805C8"/>
    <w:rsid w:val="00E80629"/>
    <w:rsid w:val="00E83104"/>
    <w:rsid w:val="00E92406"/>
    <w:rsid w:val="00E936B3"/>
    <w:rsid w:val="00E955D6"/>
    <w:rsid w:val="00E96CD3"/>
    <w:rsid w:val="00EA32F6"/>
    <w:rsid w:val="00EA3706"/>
    <w:rsid w:val="00EB2CFA"/>
    <w:rsid w:val="00EB5A60"/>
    <w:rsid w:val="00EB6045"/>
    <w:rsid w:val="00EC07B5"/>
    <w:rsid w:val="00EC290A"/>
    <w:rsid w:val="00EC333C"/>
    <w:rsid w:val="00EC6629"/>
    <w:rsid w:val="00EC730E"/>
    <w:rsid w:val="00ED01B3"/>
    <w:rsid w:val="00ED041A"/>
    <w:rsid w:val="00ED070E"/>
    <w:rsid w:val="00ED1995"/>
    <w:rsid w:val="00ED25C4"/>
    <w:rsid w:val="00ED7DC5"/>
    <w:rsid w:val="00EE0F66"/>
    <w:rsid w:val="00EE734E"/>
    <w:rsid w:val="00EF3CA1"/>
    <w:rsid w:val="00EF7222"/>
    <w:rsid w:val="00F042DD"/>
    <w:rsid w:val="00F04FC1"/>
    <w:rsid w:val="00F0522C"/>
    <w:rsid w:val="00F07A48"/>
    <w:rsid w:val="00F10F2D"/>
    <w:rsid w:val="00F21E5C"/>
    <w:rsid w:val="00F25431"/>
    <w:rsid w:val="00F25E6A"/>
    <w:rsid w:val="00F30CF2"/>
    <w:rsid w:val="00F36AAF"/>
    <w:rsid w:val="00F40053"/>
    <w:rsid w:val="00F40ABF"/>
    <w:rsid w:val="00F41846"/>
    <w:rsid w:val="00F4765F"/>
    <w:rsid w:val="00F47909"/>
    <w:rsid w:val="00F50512"/>
    <w:rsid w:val="00F5738F"/>
    <w:rsid w:val="00F63580"/>
    <w:rsid w:val="00F70063"/>
    <w:rsid w:val="00F73F76"/>
    <w:rsid w:val="00F76B6A"/>
    <w:rsid w:val="00F773E6"/>
    <w:rsid w:val="00F778CA"/>
    <w:rsid w:val="00F822B0"/>
    <w:rsid w:val="00F9188B"/>
    <w:rsid w:val="00F92876"/>
    <w:rsid w:val="00F9721A"/>
    <w:rsid w:val="00FA2B00"/>
    <w:rsid w:val="00FB0EFD"/>
    <w:rsid w:val="00FB3607"/>
    <w:rsid w:val="00FB6712"/>
    <w:rsid w:val="00FB6776"/>
    <w:rsid w:val="00FC1367"/>
    <w:rsid w:val="00FC57DE"/>
    <w:rsid w:val="00FD7EF8"/>
    <w:rsid w:val="00FE2104"/>
    <w:rsid w:val="00FE61F9"/>
    <w:rsid w:val="00FF3F4C"/>
    <w:rsid w:val="00FF4F0A"/>
    <w:rsid w:val="00FF5191"/>
    <w:rsid w:val="00FF553D"/>
    <w:rsid w:val="00FF5CB9"/>
    <w:rsid w:val="00FF7E20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1A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A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hashlib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qlalchemy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F7CB6-8FE1-4B39-BDC9-949D13A589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2626</TotalTime>
  <Pages>2</Pages>
  <Words>474</Words>
  <Characters>2945</Characters>
  <Application>Microsoft Office Word</Application>
  <DocSecurity>0</DocSecurity>
  <Lines>45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Capstone</dc:title>
  <dc:subject/>
  <dc:creator>Konstantin Dobikov</dc:creator>
  <cp:keywords/>
  <dc:description/>
  <cp:lastModifiedBy>Konstantin Dobikov</cp:lastModifiedBy>
  <cp:revision>111</cp:revision>
  <dcterms:created xsi:type="dcterms:W3CDTF">2025-09-19T17:49:00Z</dcterms:created>
  <dcterms:modified xsi:type="dcterms:W3CDTF">2025-10-15T12:49:00Z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998db3ffd7d9f038d19c2677bc8b21376c4fa2a05933c80426d4a13f3349f1c7</vt:lpwstr>
  </property>
</Properties>
</file>