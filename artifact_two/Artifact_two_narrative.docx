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90250" w14:textId="6712BE39" w:rsidR="001B23BE" w:rsidRDefault="00C85A07" w:rsidP="00866134">
      <w:pPr>
        <w:pStyle w:val="Heading1"/>
        <w:spacing w:line="480" w:lineRule="auto"/>
      </w:pPr>
      <w:r w:rsidRPr="0035521D">
        <w:t>CS</w:t>
      </w:r>
      <w:r w:rsidR="003B3DFA">
        <w:t>4</w:t>
      </w:r>
      <w:r w:rsidR="002451AD">
        <w:t>99</w:t>
      </w:r>
      <w:r w:rsidR="005D087B">
        <w:t xml:space="preserve"> </w:t>
      </w:r>
      <w:r w:rsidR="00D56F94">
        <w:t xml:space="preserve">Artifact </w:t>
      </w:r>
      <w:r w:rsidR="00674B1C">
        <w:t>Two</w:t>
      </w:r>
      <w:r w:rsidR="00D56F94">
        <w:t xml:space="preserve"> N</w:t>
      </w:r>
      <w:r w:rsidR="00D56F94" w:rsidRPr="00D56F94">
        <w:t>arrative </w:t>
      </w:r>
    </w:p>
    <w:p w14:paraId="52A1CEE4" w14:textId="77777777" w:rsidR="00976EF0" w:rsidRDefault="00A91A43" w:rsidP="00976EF0">
      <w:pPr>
        <w:spacing w:line="480" w:lineRule="auto"/>
        <w:ind w:firstLine="360"/>
        <w:rPr>
          <w:rFonts w:ascii="Times New Roman" w:hAnsi="Times New Roman" w:cs="Times New Roman"/>
        </w:rPr>
      </w:pPr>
      <w:r w:rsidRPr="0092476C">
        <w:rPr>
          <w:rFonts w:ascii="Times New Roman" w:hAnsi="Times New Roman" w:cs="Times New Roman"/>
        </w:rPr>
        <w:t xml:space="preserve">In one of the previous </w:t>
      </w:r>
      <w:r w:rsidR="0013146D" w:rsidRPr="0092476C">
        <w:rPr>
          <w:rFonts w:ascii="Times New Roman" w:hAnsi="Times New Roman" w:cs="Times New Roman"/>
        </w:rPr>
        <w:t>assignments at Study.com</w:t>
      </w:r>
      <w:r w:rsidR="00E57755" w:rsidRPr="0092476C">
        <w:rPr>
          <w:rFonts w:ascii="Times New Roman" w:hAnsi="Times New Roman" w:cs="Times New Roman"/>
        </w:rPr>
        <w:t xml:space="preserve"> during</w:t>
      </w:r>
      <w:r w:rsidR="00E53C23" w:rsidRPr="0092476C">
        <w:rPr>
          <w:rFonts w:ascii="Times New Roman" w:hAnsi="Times New Roman" w:cs="Times New Roman"/>
        </w:rPr>
        <w:t xml:space="preserve"> </w:t>
      </w:r>
      <w:r w:rsidR="00E57755" w:rsidRPr="0092476C">
        <w:rPr>
          <w:rFonts w:ascii="Times New Roman" w:hAnsi="Times New Roman" w:cs="Times New Roman"/>
        </w:rPr>
        <w:t xml:space="preserve">the </w:t>
      </w:r>
      <w:r w:rsidR="00F759F7" w:rsidRPr="0092476C">
        <w:rPr>
          <w:rFonts w:ascii="Times New Roman" w:hAnsi="Times New Roman" w:cs="Times New Roman"/>
        </w:rPr>
        <w:t>Computer Science 201 - Data Structures &amp; Algorithms</w:t>
      </w:r>
      <w:r w:rsidR="00E57755" w:rsidRPr="0092476C">
        <w:rPr>
          <w:rFonts w:ascii="Times New Roman" w:hAnsi="Times New Roman" w:cs="Times New Roman"/>
        </w:rPr>
        <w:t xml:space="preserve"> course</w:t>
      </w:r>
      <w:r w:rsidR="0013146D" w:rsidRPr="0092476C">
        <w:rPr>
          <w:rFonts w:ascii="Times New Roman" w:hAnsi="Times New Roman" w:cs="Times New Roman"/>
        </w:rPr>
        <w:t xml:space="preserve">, we were tasked with developing a Java application </w:t>
      </w:r>
      <w:r w:rsidR="00537009" w:rsidRPr="0092476C">
        <w:rPr>
          <w:rFonts w:ascii="Times New Roman" w:hAnsi="Times New Roman" w:cs="Times New Roman"/>
        </w:rPr>
        <w:t xml:space="preserve">that sorts an unsorted list of States and Capitals in natural order (alphabetical), either by State or by Capital. Additionally, we needed to create a HashMap (to demonstrate that it does not guarantee </w:t>
      </w:r>
      <w:proofErr w:type="gramStart"/>
      <w:r w:rsidR="00537009" w:rsidRPr="0092476C">
        <w:rPr>
          <w:rFonts w:ascii="Times New Roman" w:hAnsi="Times New Roman" w:cs="Times New Roman"/>
        </w:rPr>
        <w:t>the order</w:t>
      </w:r>
      <w:proofErr w:type="gramEnd"/>
      <w:r w:rsidR="00537009" w:rsidRPr="0092476C">
        <w:rPr>
          <w:rFonts w:ascii="Times New Roman" w:hAnsi="Times New Roman" w:cs="Times New Roman"/>
        </w:rPr>
        <w:t xml:space="preserve">) and a </w:t>
      </w:r>
      <w:proofErr w:type="spellStart"/>
      <w:r w:rsidR="00537009" w:rsidRPr="0092476C">
        <w:rPr>
          <w:rFonts w:ascii="Times New Roman" w:hAnsi="Times New Roman" w:cs="Times New Roman"/>
        </w:rPr>
        <w:t>TreeMap</w:t>
      </w:r>
      <w:proofErr w:type="spellEnd"/>
      <w:r w:rsidR="00537009" w:rsidRPr="0092476C">
        <w:rPr>
          <w:rFonts w:ascii="Times New Roman" w:hAnsi="Times New Roman" w:cs="Times New Roman"/>
        </w:rPr>
        <w:t xml:space="preserve"> (to show that it sorts in natural order by default) of States and capitals.</w:t>
      </w:r>
      <w:r w:rsidR="009C758C" w:rsidRPr="0092476C">
        <w:rPr>
          <w:rFonts w:ascii="Times New Roman" w:hAnsi="Times New Roman" w:cs="Times New Roman"/>
        </w:rPr>
        <w:t xml:space="preserve"> Finally,</w:t>
      </w:r>
      <w:r w:rsidR="00537009" w:rsidRPr="0092476C">
        <w:rPr>
          <w:rFonts w:ascii="Times New Roman" w:hAnsi="Times New Roman" w:cs="Times New Roman"/>
        </w:rPr>
        <w:t xml:space="preserve"> </w:t>
      </w:r>
      <w:r w:rsidR="009C758C" w:rsidRPr="0092476C">
        <w:rPr>
          <w:rFonts w:ascii="Times New Roman" w:hAnsi="Times New Roman" w:cs="Times New Roman"/>
        </w:rPr>
        <w:t>a</w:t>
      </w:r>
      <w:r w:rsidR="00537009" w:rsidRPr="0092476C">
        <w:rPr>
          <w:rFonts w:ascii="Times New Roman" w:hAnsi="Times New Roman" w:cs="Times New Roman"/>
        </w:rPr>
        <w:t xml:space="preserve"> Trivia Game to test knowledge of states and their capitals </w:t>
      </w:r>
      <w:r w:rsidRPr="0092476C">
        <w:rPr>
          <w:rFonts w:ascii="Times New Roman" w:hAnsi="Times New Roman" w:cs="Times New Roman"/>
        </w:rPr>
        <w:t>needed to be implemented, along with a single question/answer module to determine the capital of a particular</w:t>
      </w:r>
      <w:r w:rsidR="004233C6" w:rsidRPr="0092476C">
        <w:rPr>
          <w:rFonts w:ascii="Times New Roman" w:hAnsi="Times New Roman" w:cs="Times New Roman"/>
        </w:rPr>
        <w:t xml:space="preserve"> state.</w:t>
      </w:r>
    </w:p>
    <w:p w14:paraId="7F7FC929" w14:textId="6DF7C611" w:rsidR="006174E1" w:rsidRPr="0092476C" w:rsidRDefault="00E53C23" w:rsidP="00976EF0">
      <w:pPr>
        <w:spacing w:line="480" w:lineRule="auto"/>
        <w:ind w:firstLine="360"/>
        <w:rPr>
          <w:rFonts w:ascii="Times New Roman" w:hAnsi="Times New Roman" w:cs="Times New Roman"/>
        </w:rPr>
      </w:pPr>
      <w:r w:rsidRPr="0092476C">
        <w:rPr>
          <w:rFonts w:ascii="Times New Roman" w:hAnsi="Times New Roman" w:cs="Times New Roman"/>
        </w:rPr>
        <w:t xml:space="preserve">I </w:t>
      </w:r>
      <w:r w:rsidR="007E551A" w:rsidRPr="0092476C">
        <w:rPr>
          <w:rFonts w:ascii="Times New Roman" w:hAnsi="Times New Roman" w:cs="Times New Roman"/>
        </w:rPr>
        <w:t xml:space="preserve">selected this artifact to demonstrate my knowledge and understanding of data structures and algorithms, as well as my ability to develop creative solutions for various problems in the computer science field. </w:t>
      </w:r>
      <w:r w:rsidR="006B7D72" w:rsidRPr="0092476C">
        <w:rPr>
          <w:rFonts w:ascii="Times New Roman" w:hAnsi="Times New Roman" w:cs="Times New Roman"/>
        </w:rPr>
        <w:t xml:space="preserve">From arrays, </w:t>
      </w:r>
      <w:r w:rsidR="00D97211" w:rsidRPr="0092476C">
        <w:rPr>
          <w:rFonts w:ascii="Times New Roman" w:hAnsi="Times New Roman" w:cs="Times New Roman"/>
        </w:rPr>
        <w:t xml:space="preserve">hash maps, and </w:t>
      </w:r>
      <w:proofErr w:type="spellStart"/>
      <w:r w:rsidR="00D97211" w:rsidRPr="0092476C">
        <w:rPr>
          <w:rFonts w:ascii="Times New Roman" w:hAnsi="Times New Roman" w:cs="Times New Roman"/>
        </w:rPr>
        <w:t>treemaps</w:t>
      </w:r>
      <w:proofErr w:type="spellEnd"/>
      <w:r w:rsidR="00D97211" w:rsidRPr="0092476C">
        <w:rPr>
          <w:rFonts w:ascii="Times New Roman" w:hAnsi="Times New Roman" w:cs="Times New Roman"/>
        </w:rPr>
        <w:t xml:space="preserve"> to the bubble sort algorithm and its optimizations, my artifact encompasses</w:t>
      </w:r>
      <w:r w:rsidR="00275945" w:rsidRPr="0092476C">
        <w:rPr>
          <w:rFonts w:ascii="Times New Roman" w:hAnsi="Times New Roman" w:cs="Times New Roman"/>
        </w:rPr>
        <w:t xml:space="preserve"> </w:t>
      </w:r>
      <w:r w:rsidR="00D92BEC" w:rsidRPr="0092476C">
        <w:rPr>
          <w:rFonts w:ascii="Times New Roman" w:hAnsi="Times New Roman" w:cs="Times New Roman"/>
        </w:rPr>
        <w:t>a wide range of topics</w:t>
      </w:r>
      <w:r w:rsidR="00B114A2" w:rsidRPr="0092476C">
        <w:rPr>
          <w:rFonts w:ascii="Times New Roman" w:hAnsi="Times New Roman" w:cs="Times New Roman"/>
        </w:rPr>
        <w:t xml:space="preserve"> in </w:t>
      </w:r>
      <w:r w:rsidR="0099586B" w:rsidRPr="0092476C">
        <w:rPr>
          <w:rFonts w:ascii="Times New Roman" w:hAnsi="Times New Roman" w:cs="Times New Roman"/>
        </w:rPr>
        <w:t>algorithms and data structures</w:t>
      </w:r>
      <w:r w:rsidR="00D92BEC" w:rsidRPr="0092476C">
        <w:rPr>
          <w:rFonts w:ascii="Times New Roman" w:hAnsi="Times New Roman" w:cs="Times New Roman"/>
        </w:rPr>
        <w:t xml:space="preserve">, utilizing Java as the primary </w:t>
      </w:r>
      <w:r w:rsidR="00BE4E88" w:rsidRPr="0092476C">
        <w:rPr>
          <w:rFonts w:ascii="Times New Roman" w:hAnsi="Times New Roman" w:cs="Times New Roman"/>
        </w:rPr>
        <w:t>programming language</w:t>
      </w:r>
      <w:r w:rsidR="00275945" w:rsidRPr="0092476C">
        <w:rPr>
          <w:rFonts w:ascii="Times New Roman" w:hAnsi="Times New Roman" w:cs="Times New Roman"/>
        </w:rPr>
        <w:t xml:space="preserve">. </w:t>
      </w:r>
      <w:r w:rsidR="008C39D0" w:rsidRPr="0092476C">
        <w:rPr>
          <w:rFonts w:ascii="Times New Roman" w:hAnsi="Times New Roman" w:cs="Times New Roman"/>
        </w:rPr>
        <w:t xml:space="preserve">The enhancements I implemented include optimizing the bubble sort functions </w:t>
      </w:r>
      <w:proofErr w:type="spellStart"/>
      <w:r w:rsidR="008C39D0" w:rsidRPr="0092476C">
        <w:rPr>
          <w:rFonts w:ascii="Times New Roman" w:hAnsi="Times New Roman" w:cs="Times New Roman"/>
        </w:rPr>
        <w:t>bubbleSortCapsFunc</w:t>
      </w:r>
      <w:proofErr w:type="spellEnd"/>
      <w:r w:rsidR="008C39D0" w:rsidRPr="0092476C">
        <w:rPr>
          <w:rFonts w:ascii="Times New Roman" w:hAnsi="Times New Roman" w:cs="Times New Roman"/>
        </w:rPr>
        <w:t>(</w:t>
      </w:r>
      <w:proofErr w:type="spellStart"/>
      <w:r w:rsidR="008C39D0" w:rsidRPr="0092476C">
        <w:rPr>
          <w:rFonts w:ascii="Times New Roman" w:hAnsi="Times New Roman" w:cs="Times New Roman"/>
        </w:rPr>
        <w:t>myArray</w:t>
      </w:r>
      <w:proofErr w:type="spellEnd"/>
      <w:r w:rsidR="008C39D0" w:rsidRPr="0092476C">
        <w:rPr>
          <w:rFonts w:ascii="Times New Roman" w:hAnsi="Times New Roman" w:cs="Times New Roman"/>
        </w:rPr>
        <w:t xml:space="preserve">) and </w:t>
      </w:r>
      <w:proofErr w:type="spellStart"/>
      <w:r w:rsidR="008C39D0" w:rsidRPr="0092476C">
        <w:rPr>
          <w:rFonts w:ascii="Times New Roman" w:hAnsi="Times New Roman" w:cs="Times New Roman"/>
        </w:rPr>
        <w:t>bubbleSortStatesFunc</w:t>
      </w:r>
      <w:proofErr w:type="spellEnd"/>
      <w:r w:rsidR="008C39D0" w:rsidRPr="0092476C">
        <w:rPr>
          <w:rFonts w:ascii="Times New Roman" w:hAnsi="Times New Roman" w:cs="Times New Roman"/>
        </w:rPr>
        <w:t>(</w:t>
      </w:r>
      <w:proofErr w:type="spellStart"/>
      <w:r w:rsidR="008C39D0" w:rsidRPr="0092476C">
        <w:rPr>
          <w:rFonts w:ascii="Times New Roman" w:hAnsi="Times New Roman" w:cs="Times New Roman"/>
        </w:rPr>
        <w:t>myArray</w:t>
      </w:r>
      <w:proofErr w:type="spellEnd"/>
      <w:r w:rsidR="008C39D0" w:rsidRPr="0092476C">
        <w:rPr>
          <w:rFonts w:ascii="Times New Roman" w:hAnsi="Times New Roman" w:cs="Times New Roman"/>
        </w:rPr>
        <w:t xml:space="preserve">) to sort a 2D array of capitals and their corresponding states, either by state or </w:t>
      </w:r>
      <w:r w:rsidR="00C96A13">
        <w:rPr>
          <w:rFonts w:ascii="Times New Roman" w:hAnsi="Times New Roman" w:cs="Times New Roman"/>
        </w:rPr>
        <w:t>by capital, preventing the code from continuing to iterate through the array even after</w:t>
      </w:r>
      <w:r w:rsidR="008C39D0" w:rsidRPr="0092476C">
        <w:rPr>
          <w:rFonts w:ascii="Times New Roman" w:hAnsi="Times New Roman" w:cs="Times New Roman"/>
        </w:rPr>
        <w:t xml:space="preserve"> it </w:t>
      </w:r>
      <w:r w:rsidR="00927F45">
        <w:rPr>
          <w:rFonts w:ascii="Times New Roman" w:hAnsi="Times New Roman" w:cs="Times New Roman"/>
        </w:rPr>
        <w:t>was</w:t>
      </w:r>
      <w:r w:rsidR="00C059D7" w:rsidRPr="0092476C">
        <w:rPr>
          <w:rFonts w:ascii="Times New Roman" w:hAnsi="Times New Roman" w:cs="Times New Roman"/>
        </w:rPr>
        <w:t xml:space="preserve"> already sorted</w:t>
      </w:r>
      <w:r w:rsidR="008A2A24" w:rsidRPr="0092476C">
        <w:rPr>
          <w:rFonts w:ascii="Times New Roman" w:hAnsi="Times New Roman" w:cs="Times New Roman"/>
        </w:rPr>
        <w:t>.</w:t>
      </w:r>
      <w:r w:rsidR="00681238" w:rsidRPr="0092476C">
        <w:rPr>
          <w:rFonts w:ascii="Times New Roman" w:hAnsi="Times New Roman" w:cs="Times New Roman"/>
        </w:rPr>
        <w:t xml:space="preserve"> </w:t>
      </w:r>
      <w:r w:rsidR="009C4A75" w:rsidRPr="0092476C">
        <w:rPr>
          <w:rFonts w:ascii="Times New Roman" w:hAnsi="Times New Roman" w:cs="Times New Roman"/>
        </w:rPr>
        <w:t>The optimized versions are</w:t>
      </w:r>
      <w:r w:rsidR="00ED1EBF" w:rsidRPr="0092476C">
        <w:rPr>
          <w:rFonts w:ascii="Times New Roman" w:hAnsi="Times New Roman" w:cs="Times New Roman"/>
        </w:rPr>
        <w:t>, on average, 20% more efficient</w:t>
      </w:r>
      <w:r w:rsidR="00C96A13">
        <w:rPr>
          <w:rFonts w:ascii="Times New Roman" w:hAnsi="Times New Roman" w:cs="Times New Roman"/>
        </w:rPr>
        <w:t xml:space="preserve"> because they require</w:t>
      </w:r>
      <w:r w:rsidR="00ED1EBF" w:rsidRPr="0092476C">
        <w:rPr>
          <w:rFonts w:ascii="Times New Roman" w:hAnsi="Times New Roman" w:cs="Times New Roman"/>
        </w:rPr>
        <w:t xml:space="preserve"> around 20% fewer iterations. This was demonstrated with the newly developed method </w:t>
      </w:r>
      <w:proofErr w:type="spellStart"/>
      <w:r w:rsidR="00ED1EBF" w:rsidRPr="0092476C">
        <w:rPr>
          <w:rFonts w:ascii="Times New Roman" w:hAnsi="Times New Roman" w:cs="Times New Roman"/>
        </w:rPr>
        <w:t>getAverageOptimization</w:t>
      </w:r>
      <w:proofErr w:type="spellEnd"/>
      <w:r w:rsidR="00ED1EBF" w:rsidRPr="0092476C">
        <w:rPr>
          <w:rFonts w:ascii="Times New Roman" w:hAnsi="Times New Roman" w:cs="Times New Roman"/>
        </w:rPr>
        <w:t>(iterations), which creates two identical arrays</w:t>
      </w:r>
      <w:r w:rsidR="000750F5">
        <w:rPr>
          <w:rFonts w:ascii="Times New Roman" w:hAnsi="Times New Roman" w:cs="Times New Roman"/>
        </w:rPr>
        <w:t xml:space="preserve">, </w:t>
      </w:r>
      <w:r w:rsidR="00F36E84">
        <w:rPr>
          <w:rFonts w:ascii="Times New Roman" w:hAnsi="Times New Roman" w:cs="Times New Roman"/>
        </w:rPr>
        <w:t>sorts both the optimized and non-optimized versions using a bubble sort</w:t>
      </w:r>
      <w:r w:rsidR="000750F5">
        <w:rPr>
          <w:rFonts w:ascii="Times New Roman" w:hAnsi="Times New Roman" w:cs="Times New Roman"/>
        </w:rPr>
        <w:t>, given the number of iterations, and calculates the average improvement as a</w:t>
      </w:r>
      <w:r w:rsidR="00571AA3" w:rsidRPr="0092476C">
        <w:rPr>
          <w:rFonts w:ascii="Times New Roman" w:hAnsi="Times New Roman" w:cs="Times New Roman"/>
        </w:rPr>
        <w:t xml:space="preserve"> percentage. </w:t>
      </w:r>
      <w:r w:rsidR="00C63783" w:rsidRPr="0092476C">
        <w:rPr>
          <w:rFonts w:ascii="Times New Roman" w:hAnsi="Times New Roman" w:cs="Times New Roman"/>
        </w:rPr>
        <w:t xml:space="preserve">Another improvement was to add </w:t>
      </w:r>
      <w:r w:rsidR="000750F5">
        <w:rPr>
          <w:rFonts w:ascii="Times New Roman" w:hAnsi="Times New Roman" w:cs="Times New Roman"/>
        </w:rPr>
        <w:t xml:space="preserve">save-score functionality for the Trivia Game of States and Capitals, where I created an algorithm to save the user’s name and scores to a file and display the scoreboard, sorted from </w:t>
      </w:r>
      <w:r w:rsidR="000750F5">
        <w:rPr>
          <w:rFonts w:ascii="Times New Roman" w:hAnsi="Times New Roman" w:cs="Times New Roman"/>
        </w:rPr>
        <w:lastRenderedPageBreak/>
        <w:t>highest to lowest, using the bubble sort algorithm</w:t>
      </w:r>
      <w:r w:rsidR="003753A2" w:rsidRPr="0092476C">
        <w:rPr>
          <w:rFonts w:ascii="Times New Roman" w:hAnsi="Times New Roman" w:cs="Times New Roman"/>
        </w:rPr>
        <w:t>.</w:t>
      </w:r>
      <w:r w:rsidR="009B4190" w:rsidRPr="0092476C">
        <w:rPr>
          <w:rFonts w:ascii="Times New Roman" w:hAnsi="Times New Roman" w:cs="Times New Roman"/>
        </w:rPr>
        <w:t xml:space="preserve"> Finally, </w:t>
      </w:r>
      <w:r w:rsidR="00713CBE" w:rsidRPr="0092476C">
        <w:rPr>
          <w:rFonts w:ascii="Times New Roman" w:hAnsi="Times New Roman" w:cs="Times New Roman"/>
        </w:rPr>
        <w:t xml:space="preserve">a </w:t>
      </w:r>
      <w:r w:rsidR="009B4190" w:rsidRPr="0092476C">
        <w:rPr>
          <w:rFonts w:ascii="Times New Roman" w:hAnsi="Times New Roman" w:cs="Times New Roman"/>
        </w:rPr>
        <w:t xml:space="preserve">main menu was added for users to pick one of the following options: </w:t>
      </w:r>
      <w:r w:rsidR="00D248C7" w:rsidRPr="0092476C">
        <w:rPr>
          <w:rFonts w:ascii="Times New Roman" w:hAnsi="Times New Roman" w:cs="Times New Roman"/>
        </w:rPr>
        <w:t xml:space="preserve">print </w:t>
      </w:r>
      <w:r w:rsidR="006F4938" w:rsidRPr="0092476C">
        <w:rPr>
          <w:rFonts w:ascii="Times New Roman" w:hAnsi="Times New Roman" w:cs="Times New Roman"/>
        </w:rPr>
        <w:t>u</w:t>
      </w:r>
      <w:r w:rsidR="00D248C7" w:rsidRPr="0092476C">
        <w:rPr>
          <w:rFonts w:ascii="Times New Roman" w:hAnsi="Times New Roman" w:cs="Times New Roman"/>
        </w:rPr>
        <w:t xml:space="preserve">nsorted </w:t>
      </w:r>
      <w:r w:rsidR="006F4938" w:rsidRPr="0092476C">
        <w:rPr>
          <w:rFonts w:ascii="Times New Roman" w:hAnsi="Times New Roman" w:cs="Times New Roman"/>
        </w:rPr>
        <w:t>a</w:t>
      </w:r>
      <w:r w:rsidR="00D248C7" w:rsidRPr="0092476C">
        <w:rPr>
          <w:rFonts w:ascii="Times New Roman" w:hAnsi="Times New Roman" w:cs="Times New Roman"/>
        </w:rPr>
        <w:t xml:space="preserve">rray of </w:t>
      </w:r>
      <w:r w:rsidR="006F4938" w:rsidRPr="0092476C">
        <w:rPr>
          <w:rFonts w:ascii="Times New Roman" w:hAnsi="Times New Roman" w:cs="Times New Roman"/>
        </w:rPr>
        <w:t>s</w:t>
      </w:r>
      <w:r w:rsidR="00D248C7" w:rsidRPr="0092476C">
        <w:rPr>
          <w:rFonts w:ascii="Times New Roman" w:hAnsi="Times New Roman" w:cs="Times New Roman"/>
        </w:rPr>
        <w:t xml:space="preserve">tates and </w:t>
      </w:r>
      <w:r w:rsidR="006F4938" w:rsidRPr="0092476C">
        <w:rPr>
          <w:rFonts w:ascii="Times New Roman" w:hAnsi="Times New Roman" w:cs="Times New Roman"/>
        </w:rPr>
        <w:t>c</w:t>
      </w:r>
      <w:r w:rsidR="00D248C7" w:rsidRPr="0092476C">
        <w:rPr>
          <w:rFonts w:ascii="Times New Roman" w:hAnsi="Times New Roman" w:cs="Times New Roman"/>
        </w:rPr>
        <w:t xml:space="preserve">apitals, </w:t>
      </w:r>
      <w:r w:rsidR="00713CBE" w:rsidRPr="0092476C">
        <w:rPr>
          <w:rFonts w:ascii="Times New Roman" w:hAnsi="Times New Roman" w:cs="Times New Roman"/>
        </w:rPr>
        <w:t xml:space="preserve">sort by </w:t>
      </w:r>
      <w:r w:rsidR="006F4938" w:rsidRPr="0092476C">
        <w:rPr>
          <w:rFonts w:ascii="Times New Roman" w:hAnsi="Times New Roman" w:cs="Times New Roman"/>
        </w:rPr>
        <w:t>c</w:t>
      </w:r>
      <w:r w:rsidR="00713CBE" w:rsidRPr="0092476C">
        <w:rPr>
          <w:rFonts w:ascii="Times New Roman" w:hAnsi="Times New Roman" w:cs="Times New Roman"/>
        </w:rPr>
        <w:t xml:space="preserve">apitals by using the optimized bubble sort method, </w:t>
      </w:r>
      <w:r w:rsidR="00400319" w:rsidRPr="0092476C">
        <w:rPr>
          <w:rFonts w:ascii="Times New Roman" w:hAnsi="Times New Roman" w:cs="Times New Roman"/>
        </w:rPr>
        <w:t xml:space="preserve">sort by </w:t>
      </w:r>
      <w:r w:rsidR="006F4938" w:rsidRPr="0092476C">
        <w:rPr>
          <w:rFonts w:ascii="Times New Roman" w:hAnsi="Times New Roman" w:cs="Times New Roman"/>
        </w:rPr>
        <w:t>s</w:t>
      </w:r>
      <w:r w:rsidR="00400319" w:rsidRPr="0092476C">
        <w:rPr>
          <w:rFonts w:ascii="Times New Roman" w:hAnsi="Times New Roman" w:cs="Times New Roman"/>
        </w:rPr>
        <w:t xml:space="preserve">tates by using the optimized bubble sort method, play Trivia Game,  </w:t>
      </w:r>
      <w:r w:rsidR="006F4938" w:rsidRPr="0092476C">
        <w:rPr>
          <w:rFonts w:ascii="Times New Roman" w:hAnsi="Times New Roman" w:cs="Times New Roman"/>
        </w:rPr>
        <w:t xml:space="preserve">a </w:t>
      </w:r>
      <w:r w:rsidR="0016787E" w:rsidRPr="0092476C">
        <w:rPr>
          <w:rFonts w:ascii="Times New Roman" w:hAnsi="Times New Roman" w:cs="Times New Roman"/>
        </w:rPr>
        <w:t xml:space="preserve">single Q/A Game to practice knowledge of </w:t>
      </w:r>
      <w:r w:rsidR="006F4938" w:rsidRPr="0092476C">
        <w:rPr>
          <w:rFonts w:ascii="Times New Roman" w:hAnsi="Times New Roman" w:cs="Times New Roman"/>
        </w:rPr>
        <w:t>s</w:t>
      </w:r>
      <w:r w:rsidR="0016787E" w:rsidRPr="0092476C">
        <w:rPr>
          <w:rFonts w:ascii="Times New Roman" w:hAnsi="Times New Roman" w:cs="Times New Roman"/>
        </w:rPr>
        <w:t xml:space="preserve">tates and their capitals, print optimization in percentage based on </w:t>
      </w:r>
      <w:proofErr w:type="spellStart"/>
      <w:r w:rsidR="0016787E" w:rsidRPr="0092476C">
        <w:rPr>
          <w:rFonts w:ascii="Times New Roman" w:hAnsi="Times New Roman" w:cs="Times New Roman"/>
        </w:rPr>
        <w:t>interations</w:t>
      </w:r>
      <w:proofErr w:type="spellEnd"/>
      <w:r w:rsidR="0016787E" w:rsidRPr="0092476C">
        <w:rPr>
          <w:rFonts w:ascii="Times New Roman" w:hAnsi="Times New Roman" w:cs="Times New Roman"/>
        </w:rPr>
        <w:t xml:space="preserve">, </w:t>
      </w:r>
      <w:r w:rsidR="006174E1" w:rsidRPr="0092476C">
        <w:rPr>
          <w:rFonts w:ascii="Times New Roman" w:hAnsi="Times New Roman" w:cs="Times New Roman"/>
        </w:rPr>
        <w:t>print our Score Board for Trivia Game, and quit application.</w:t>
      </w:r>
    </w:p>
    <w:p w14:paraId="4F3C18F6" w14:textId="46053294" w:rsidR="00E362A3" w:rsidRPr="007C50D5" w:rsidRDefault="00E362A3" w:rsidP="00460938">
      <w:pPr>
        <w:spacing w:line="480" w:lineRule="auto"/>
        <w:ind w:firstLine="360"/>
        <w:rPr>
          <w:rFonts w:ascii="Times New Roman" w:hAnsi="Times New Roman" w:cs="Times New Roman"/>
        </w:rPr>
      </w:pPr>
      <w:r w:rsidRPr="007C50D5">
        <w:rPr>
          <w:rFonts w:ascii="Times New Roman" w:hAnsi="Times New Roman" w:cs="Times New Roman"/>
        </w:rPr>
        <w:t xml:space="preserve">By implementing my enhancements, I achieved both of my planned course outcomes, which demonstrates </w:t>
      </w:r>
      <w:r w:rsidR="002C510C" w:rsidRPr="007C50D5">
        <w:rPr>
          <w:rFonts w:ascii="Times New Roman" w:hAnsi="Times New Roman" w:cs="Times New Roman"/>
        </w:rPr>
        <w:t xml:space="preserve">my ability to </w:t>
      </w:r>
      <w:r w:rsidR="00DD4509" w:rsidRPr="007C50D5">
        <w:rPr>
          <w:rFonts w:ascii="Times New Roman" w:hAnsi="Times New Roman" w:cs="Times New Roman"/>
        </w:rPr>
        <w:t>design and evaluate computing solutions that solve a given problem using algorithmic principles and computer science practices and standards appropriate to its solution</w:t>
      </w:r>
      <w:r w:rsidR="007C50D5" w:rsidRPr="007C50D5">
        <w:rPr>
          <w:rFonts w:ascii="Times New Roman" w:hAnsi="Times New Roman" w:cs="Times New Roman"/>
        </w:rPr>
        <w:t>,</w:t>
      </w:r>
      <w:r w:rsidR="00DD4509" w:rsidRPr="007C50D5">
        <w:rPr>
          <w:rFonts w:ascii="Times New Roman" w:hAnsi="Times New Roman" w:cs="Times New Roman"/>
        </w:rPr>
        <w:t xml:space="preserve"> while managing the trade-offs involved in design choices, as well</w:t>
      </w:r>
      <w:r w:rsidR="00464273" w:rsidRPr="007C50D5">
        <w:rPr>
          <w:rFonts w:ascii="Times New Roman" w:hAnsi="Times New Roman" w:cs="Times New Roman"/>
        </w:rPr>
        <w:t xml:space="preserve"> as demonstrate an </w:t>
      </w:r>
      <w:r w:rsidR="007C50D5" w:rsidRPr="007C50D5">
        <w:rPr>
          <w:rFonts w:ascii="Times New Roman" w:hAnsi="Times New Roman" w:cs="Times New Roman"/>
        </w:rPr>
        <w:t>ability to use well-founded and innovative techniques, skills, and tools in computing practices for the purpose of implementing computer solutions that deliver value and accomplish industry-specific goals.</w:t>
      </w:r>
      <w:r w:rsidR="00877A7C">
        <w:rPr>
          <w:rFonts w:ascii="Times New Roman" w:hAnsi="Times New Roman" w:cs="Times New Roman"/>
        </w:rPr>
        <w:t xml:space="preserve"> My </w:t>
      </w:r>
      <w:r w:rsidR="00077542">
        <w:rPr>
          <w:rFonts w:ascii="Times New Roman" w:hAnsi="Times New Roman" w:cs="Times New Roman"/>
        </w:rPr>
        <w:t>outcome coverage</w:t>
      </w:r>
      <w:r w:rsidR="00877A7C">
        <w:rPr>
          <w:rFonts w:ascii="Times New Roman" w:hAnsi="Times New Roman" w:cs="Times New Roman"/>
        </w:rPr>
        <w:t xml:space="preserve"> plan is still </w:t>
      </w:r>
      <w:r w:rsidR="00B311A5">
        <w:rPr>
          <w:rFonts w:ascii="Times New Roman" w:hAnsi="Times New Roman" w:cs="Times New Roman"/>
        </w:rPr>
        <w:t xml:space="preserve">the same as it was </w:t>
      </w:r>
      <w:r w:rsidR="00077542">
        <w:rPr>
          <w:rFonts w:ascii="Times New Roman" w:hAnsi="Times New Roman" w:cs="Times New Roman"/>
        </w:rPr>
        <w:t>at</w:t>
      </w:r>
      <w:r w:rsidR="00B311A5">
        <w:rPr>
          <w:rFonts w:ascii="Times New Roman" w:hAnsi="Times New Roman" w:cs="Times New Roman"/>
        </w:rPr>
        <w:t xml:space="preserve"> </w:t>
      </w:r>
      <w:r w:rsidR="00077542">
        <w:rPr>
          <w:rFonts w:ascii="Times New Roman" w:hAnsi="Times New Roman" w:cs="Times New Roman"/>
        </w:rPr>
        <w:t>the beginning of the course.</w:t>
      </w:r>
    </w:p>
    <w:p w14:paraId="5917460A" w14:textId="400590A2" w:rsidR="00477CD7" w:rsidRPr="00140F82" w:rsidRDefault="00C15763" w:rsidP="00807C3A">
      <w:pPr>
        <w:spacing w:line="480" w:lineRule="auto"/>
        <w:ind w:firstLine="360"/>
        <w:rPr>
          <w:rFonts w:ascii="Times New Roman" w:hAnsi="Times New Roman" w:cs="Times New Roman"/>
        </w:rPr>
      </w:pPr>
      <w:r w:rsidRPr="00140F82">
        <w:rPr>
          <w:rFonts w:ascii="Times New Roman" w:hAnsi="Times New Roman" w:cs="Times New Roman"/>
        </w:rPr>
        <w:t xml:space="preserve">I </w:t>
      </w:r>
      <w:r w:rsidR="00157E2C" w:rsidRPr="00140F82">
        <w:rPr>
          <w:rFonts w:ascii="Times New Roman" w:hAnsi="Times New Roman" w:cs="Times New Roman"/>
        </w:rPr>
        <w:t>got stuck a couple of times during my enhancement</w:t>
      </w:r>
      <w:r w:rsidRPr="00140F82">
        <w:rPr>
          <w:rFonts w:ascii="Times New Roman" w:hAnsi="Times New Roman" w:cs="Times New Roman"/>
        </w:rPr>
        <w:t xml:space="preserve"> </w:t>
      </w:r>
      <w:r w:rsidR="00157E2C" w:rsidRPr="00140F82">
        <w:rPr>
          <w:rFonts w:ascii="Times New Roman" w:hAnsi="Times New Roman" w:cs="Times New Roman"/>
        </w:rPr>
        <w:t xml:space="preserve">process. </w:t>
      </w:r>
      <w:r w:rsidR="00566CED" w:rsidRPr="00140F82">
        <w:rPr>
          <w:rFonts w:ascii="Times New Roman" w:hAnsi="Times New Roman" w:cs="Times New Roman"/>
        </w:rPr>
        <w:t xml:space="preserve">The first </w:t>
      </w:r>
      <w:r w:rsidR="00140F82">
        <w:rPr>
          <w:rFonts w:ascii="Times New Roman" w:hAnsi="Times New Roman" w:cs="Times New Roman"/>
        </w:rPr>
        <w:t xml:space="preserve">challenge </w:t>
      </w:r>
      <w:r w:rsidR="00566CED" w:rsidRPr="00140F82">
        <w:rPr>
          <w:rFonts w:ascii="Times New Roman" w:hAnsi="Times New Roman" w:cs="Times New Roman"/>
        </w:rPr>
        <w:t xml:space="preserve">was related to arrays, as I had to refresh my knowledge on how Java initializes them, their available methods, and how </w:t>
      </w:r>
      <w:r w:rsidR="00345A2A" w:rsidRPr="00140F82">
        <w:rPr>
          <w:rFonts w:ascii="Times New Roman" w:hAnsi="Times New Roman" w:cs="Times New Roman"/>
        </w:rPr>
        <w:t>to clone them properly</w:t>
      </w:r>
      <w:r w:rsidR="00431DBE" w:rsidRPr="00140F82">
        <w:rPr>
          <w:rFonts w:ascii="Times New Roman" w:hAnsi="Times New Roman" w:cs="Times New Roman"/>
        </w:rPr>
        <w:t xml:space="preserve">. I had to </w:t>
      </w:r>
      <w:r w:rsidR="00B7015B" w:rsidRPr="00140F82">
        <w:rPr>
          <w:rFonts w:ascii="Times New Roman" w:hAnsi="Times New Roman" w:cs="Times New Roman"/>
        </w:rPr>
        <w:t>create an additional method</w:t>
      </w:r>
      <w:r w:rsidR="00090CA1" w:rsidRPr="00140F82">
        <w:rPr>
          <w:rFonts w:ascii="Times New Roman" w:hAnsi="Times New Roman" w:cs="Times New Roman"/>
        </w:rPr>
        <w:t>, getCloneOf2D(</w:t>
      </w:r>
      <w:proofErr w:type="spellStart"/>
      <w:r w:rsidR="00090CA1" w:rsidRPr="00140F82">
        <w:rPr>
          <w:rFonts w:ascii="Times New Roman" w:hAnsi="Times New Roman" w:cs="Times New Roman"/>
        </w:rPr>
        <w:t>myArray</w:t>
      </w:r>
      <w:proofErr w:type="spellEnd"/>
      <w:r w:rsidR="00090CA1" w:rsidRPr="00140F82">
        <w:rPr>
          <w:rFonts w:ascii="Times New Roman" w:hAnsi="Times New Roman" w:cs="Times New Roman"/>
        </w:rPr>
        <w:t>),</w:t>
      </w:r>
      <w:r w:rsidR="00EC0811" w:rsidRPr="00140F82">
        <w:rPr>
          <w:rFonts w:ascii="Times New Roman" w:hAnsi="Times New Roman" w:cs="Times New Roman"/>
        </w:rPr>
        <w:t xml:space="preserve"> that returns a </w:t>
      </w:r>
      <w:r w:rsidR="00090CA1" w:rsidRPr="00140F82">
        <w:rPr>
          <w:rFonts w:ascii="Times New Roman" w:hAnsi="Times New Roman" w:cs="Times New Roman"/>
        </w:rPr>
        <w:t xml:space="preserve">manually cloned </w:t>
      </w:r>
      <w:r w:rsidR="0085691D">
        <w:rPr>
          <w:rFonts w:ascii="Times New Roman" w:hAnsi="Times New Roman" w:cs="Times New Roman"/>
        </w:rPr>
        <w:t xml:space="preserve">2D </w:t>
      </w:r>
      <w:r w:rsidR="00090CA1" w:rsidRPr="00140F82">
        <w:rPr>
          <w:rFonts w:ascii="Times New Roman" w:hAnsi="Times New Roman" w:cs="Times New Roman"/>
        </w:rPr>
        <w:t>array</w:t>
      </w:r>
      <w:r w:rsidR="00EC0811" w:rsidRPr="00140F82">
        <w:rPr>
          <w:rFonts w:ascii="Times New Roman" w:hAnsi="Times New Roman" w:cs="Times New Roman"/>
        </w:rPr>
        <w:t xml:space="preserve">, </w:t>
      </w:r>
      <w:r w:rsidR="00962A50">
        <w:rPr>
          <w:rFonts w:ascii="Times New Roman" w:hAnsi="Times New Roman" w:cs="Times New Roman"/>
        </w:rPr>
        <w:t xml:space="preserve">since the included methods </w:t>
      </w:r>
      <w:proofErr w:type="gramStart"/>
      <w:r w:rsidR="00962A50">
        <w:rPr>
          <w:rFonts w:ascii="Times New Roman" w:hAnsi="Times New Roman" w:cs="Times New Roman"/>
        </w:rPr>
        <w:t>clone(</w:t>
      </w:r>
      <w:proofErr w:type="gramEnd"/>
      <w:r w:rsidR="00962A50">
        <w:rPr>
          <w:rFonts w:ascii="Times New Roman" w:hAnsi="Times New Roman" w:cs="Times New Roman"/>
        </w:rPr>
        <w:t xml:space="preserve">) and </w:t>
      </w:r>
      <w:proofErr w:type="spellStart"/>
      <w:proofErr w:type="gramStart"/>
      <w:r w:rsidR="00962A50">
        <w:rPr>
          <w:rFonts w:ascii="Times New Roman" w:hAnsi="Times New Roman" w:cs="Times New Roman"/>
        </w:rPr>
        <w:t>copyOfArray</w:t>
      </w:r>
      <w:proofErr w:type="spellEnd"/>
      <w:r w:rsidR="00962A50">
        <w:rPr>
          <w:rFonts w:ascii="Times New Roman" w:hAnsi="Times New Roman" w:cs="Times New Roman"/>
        </w:rPr>
        <w:t>(</w:t>
      </w:r>
      <w:proofErr w:type="gramEnd"/>
      <w:r w:rsidR="00962A50">
        <w:rPr>
          <w:rFonts w:ascii="Times New Roman" w:hAnsi="Times New Roman" w:cs="Times New Roman"/>
        </w:rPr>
        <w:t>) create only shallow copies</w:t>
      </w:r>
      <w:r w:rsidR="0085691D">
        <w:rPr>
          <w:rFonts w:ascii="Times New Roman" w:hAnsi="Times New Roman" w:cs="Times New Roman"/>
        </w:rPr>
        <w:t xml:space="preserve">, which </w:t>
      </w:r>
      <w:r w:rsidR="008F4F4F">
        <w:rPr>
          <w:rFonts w:ascii="Times New Roman" w:hAnsi="Times New Roman" w:cs="Times New Roman"/>
        </w:rPr>
        <w:t>essentially create a reference to the original</w:t>
      </w:r>
      <w:r w:rsidR="00090CA1" w:rsidRPr="00140F82">
        <w:rPr>
          <w:rFonts w:ascii="Times New Roman" w:hAnsi="Times New Roman" w:cs="Times New Roman"/>
        </w:rPr>
        <w:t xml:space="preserve">. </w:t>
      </w:r>
      <w:r w:rsidR="00284B13" w:rsidRPr="00140F82">
        <w:rPr>
          <w:rFonts w:ascii="Times New Roman" w:hAnsi="Times New Roman" w:cs="Times New Roman"/>
        </w:rPr>
        <w:t xml:space="preserve">The second one was </w:t>
      </w:r>
      <w:r w:rsidR="00962A50">
        <w:rPr>
          <w:rFonts w:ascii="Times New Roman" w:hAnsi="Times New Roman" w:cs="Times New Roman"/>
        </w:rPr>
        <w:t>creating</w:t>
      </w:r>
      <w:r w:rsidR="005300EA" w:rsidRPr="00140F82">
        <w:rPr>
          <w:rFonts w:ascii="Times New Roman" w:hAnsi="Times New Roman" w:cs="Times New Roman"/>
        </w:rPr>
        <w:t xml:space="preserve"> an algorithm that saves </w:t>
      </w:r>
      <w:r w:rsidR="009402C6" w:rsidRPr="00140F82">
        <w:rPr>
          <w:rFonts w:ascii="Times New Roman" w:hAnsi="Times New Roman" w:cs="Times New Roman"/>
        </w:rPr>
        <w:t>users’</w:t>
      </w:r>
      <w:r w:rsidR="005300EA" w:rsidRPr="00140F82">
        <w:rPr>
          <w:rFonts w:ascii="Times New Roman" w:hAnsi="Times New Roman" w:cs="Times New Roman"/>
        </w:rPr>
        <w:t xml:space="preserve"> names and scores</w:t>
      </w:r>
      <w:r w:rsidR="009402C6" w:rsidRPr="00140F82">
        <w:rPr>
          <w:rFonts w:ascii="Times New Roman" w:hAnsi="Times New Roman" w:cs="Times New Roman"/>
        </w:rPr>
        <w:t xml:space="preserve"> in a file. I had to </w:t>
      </w:r>
      <w:r w:rsidR="00352761" w:rsidRPr="00140F82">
        <w:rPr>
          <w:rFonts w:ascii="Times New Roman" w:hAnsi="Times New Roman" w:cs="Times New Roman"/>
        </w:rPr>
        <w:t xml:space="preserve">add a first line </w:t>
      </w:r>
      <w:r w:rsidR="00E019E6" w:rsidRPr="00140F82">
        <w:rPr>
          <w:rFonts w:ascii="Times New Roman" w:hAnsi="Times New Roman" w:cs="Times New Roman"/>
        </w:rPr>
        <w:t xml:space="preserve">to the file </w:t>
      </w:r>
      <w:r w:rsidR="00352761" w:rsidRPr="00140F82">
        <w:rPr>
          <w:rFonts w:ascii="Times New Roman" w:hAnsi="Times New Roman" w:cs="Times New Roman"/>
        </w:rPr>
        <w:t xml:space="preserve">that includes the number of users </w:t>
      </w:r>
      <w:r w:rsidR="001C1E23" w:rsidRPr="00140F82">
        <w:rPr>
          <w:rFonts w:ascii="Times New Roman" w:hAnsi="Times New Roman" w:cs="Times New Roman"/>
        </w:rPr>
        <w:t xml:space="preserve">in the </w:t>
      </w:r>
      <w:r w:rsidR="001B48ED" w:rsidRPr="00140F82">
        <w:rPr>
          <w:rFonts w:ascii="Times New Roman" w:hAnsi="Times New Roman" w:cs="Times New Roman"/>
        </w:rPr>
        <w:t>scoreboard</w:t>
      </w:r>
      <w:r w:rsidR="008F4F4F">
        <w:rPr>
          <w:rFonts w:ascii="Times New Roman" w:hAnsi="Times New Roman" w:cs="Times New Roman"/>
        </w:rPr>
        <w:t xml:space="preserve"> and update it </w:t>
      </w:r>
      <w:r w:rsidR="00807C3A">
        <w:rPr>
          <w:rFonts w:ascii="Times New Roman" w:hAnsi="Times New Roman" w:cs="Times New Roman"/>
        </w:rPr>
        <w:t>every time</w:t>
      </w:r>
      <w:r w:rsidR="008F4F4F">
        <w:rPr>
          <w:rFonts w:ascii="Times New Roman" w:hAnsi="Times New Roman" w:cs="Times New Roman"/>
        </w:rPr>
        <w:t xml:space="preserve"> </w:t>
      </w:r>
      <w:r w:rsidR="00807C3A">
        <w:rPr>
          <w:rFonts w:ascii="Times New Roman" w:hAnsi="Times New Roman" w:cs="Times New Roman"/>
        </w:rPr>
        <w:t xml:space="preserve">a </w:t>
      </w:r>
      <w:r w:rsidR="008F4F4F">
        <w:rPr>
          <w:rFonts w:ascii="Times New Roman" w:hAnsi="Times New Roman" w:cs="Times New Roman"/>
        </w:rPr>
        <w:t>user</w:t>
      </w:r>
      <w:r w:rsidR="00807C3A">
        <w:rPr>
          <w:rFonts w:ascii="Times New Roman" w:hAnsi="Times New Roman" w:cs="Times New Roman"/>
        </w:rPr>
        <w:t xml:space="preserve"> is added</w:t>
      </w:r>
      <w:r w:rsidR="001B48ED" w:rsidRPr="00140F82">
        <w:rPr>
          <w:rFonts w:ascii="Times New Roman" w:hAnsi="Times New Roman" w:cs="Times New Roman"/>
        </w:rPr>
        <w:t xml:space="preserve">, so I can create an array of that dimension to perform the bubble sort </w:t>
      </w:r>
      <w:r w:rsidR="006C618D" w:rsidRPr="00140F82">
        <w:rPr>
          <w:rFonts w:ascii="Times New Roman" w:hAnsi="Times New Roman" w:cs="Times New Roman"/>
        </w:rPr>
        <w:lastRenderedPageBreak/>
        <w:t xml:space="preserve">algorithm and </w:t>
      </w:r>
      <w:r w:rsidR="00E019E6" w:rsidRPr="00140F82">
        <w:rPr>
          <w:rFonts w:ascii="Times New Roman" w:hAnsi="Times New Roman" w:cs="Times New Roman"/>
        </w:rPr>
        <w:t>display the results from highest to lowest in the user's console using</w:t>
      </w:r>
      <w:r w:rsidR="001B48ED" w:rsidRPr="00140F82">
        <w:rPr>
          <w:rFonts w:ascii="Times New Roman" w:hAnsi="Times New Roman" w:cs="Times New Roman"/>
        </w:rPr>
        <w:t xml:space="preserve"> the </w:t>
      </w:r>
      <w:proofErr w:type="spellStart"/>
      <w:r w:rsidR="00477CD7" w:rsidRPr="00140F82">
        <w:rPr>
          <w:rFonts w:ascii="Times New Roman" w:hAnsi="Times New Roman" w:cs="Times New Roman"/>
        </w:rPr>
        <w:t>showScoreBoard</w:t>
      </w:r>
      <w:proofErr w:type="spellEnd"/>
      <w:r w:rsidR="00477CD7" w:rsidRPr="00140F82">
        <w:rPr>
          <w:rFonts w:ascii="Times New Roman" w:hAnsi="Times New Roman" w:cs="Times New Roman"/>
        </w:rPr>
        <w:t>() method.</w:t>
      </w:r>
      <w:r w:rsidR="00807C3A">
        <w:rPr>
          <w:rFonts w:ascii="Times New Roman" w:hAnsi="Times New Roman" w:cs="Times New Roman"/>
        </w:rPr>
        <w:t xml:space="preserve"> </w:t>
      </w:r>
      <w:r w:rsidR="007D57A2">
        <w:rPr>
          <w:rFonts w:ascii="Times New Roman" w:hAnsi="Times New Roman" w:cs="Times New Roman"/>
        </w:rPr>
        <w:t xml:space="preserve">I learned </w:t>
      </w:r>
      <w:r w:rsidR="00460938">
        <w:rPr>
          <w:rFonts w:ascii="Times New Roman" w:hAnsi="Times New Roman" w:cs="Times New Roman"/>
        </w:rPr>
        <w:t>several valuable techniques along the way that helped me become a better software engineer.</w:t>
      </w:r>
    </w:p>
    <w:p w14:paraId="574C05FE" w14:textId="6CE6E43E" w:rsidR="00C15763" w:rsidRPr="00674B1C" w:rsidRDefault="00C15763" w:rsidP="00C15763"/>
    <w:p w14:paraId="71F0A835" w14:textId="77777777" w:rsidR="003E0F3B" w:rsidRDefault="003E0F3B" w:rsidP="00866134"/>
    <w:p w14:paraId="756E2864" w14:textId="77777777" w:rsidR="003E0F3B" w:rsidRDefault="003E0F3B" w:rsidP="00866134"/>
    <w:p w14:paraId="5BE5B13A" w14:textId="77777777" w:rsidR="00AF0CF0" w:rsidRDefault="00AF0CF0" w:rsidP="00866134"/>
    <w:p w14:paraId="70ABC9F2" w14:textId="77777777" w:rsidR="00AF0CF0" w:rsidRDefault="00AF0CF0" w:rsidP="00866134"/>
    <w:p w14:paraId="0E37EB82" w14:textId="77777777" w:rsidR="00AF0CF0" w:rsidRDefault="00AF0CF0" w:rsidP="00866134"/>
    <w:p w14:paraId="034CACFD" w14:textId="77777777" w:rsidR="00AF0CF0" w:rsidRDefault="00AF0CF0" w:rsidP="00866134"/>
    <w:p w14:paraId="08490222" w14:textId="77777777" w:rsidR="00AF0CF0" w:rsidRDefault="00AF0CF0" w:rsidP="00866134"/>
    <w:p w14:paraId="7813C465" w14:textId="77777777" w:rsidR="00AF0CF0" w:rsidRDefault="00AF0CF0" w:rsidP="00866134"/>
    <w:p w14:paraId="3BBAEBCD" w14:textId="77777777" w:rsidR="00AF0CF0" w:rsidRDefault="00AF0CF0" w:rsidP="00866134"/>
    <w:p w14:paraId="2CF6EEEF" w14:textId="77777777" w:rsidR="00AF0CF0" w:rsidRDefault="00AF0CF0" w:rsidP="00866134"/>
    <w:p w14:paraId="33017F2E" w14:textId="61B1E5CD" w:rsidR="00175B84" w:rsidRPr="00866134" w:rsidRDefault="00175B84" w:rsidP="00866134"/>
    <w:sectPr w:rsidR="00175B84" w:rsidRPr="0086613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0158F" w14:textId="77777777" w:rsidR="00DC7F51" w:rsidRDefault="00DC7F51" w:rsidP="0035598A">
      <w:pPr>
        <w:spacing w:after="0" w:line="240" w:lineRule="auto"/>
      </w:pPr>
      <w:r>
        <w:separator/>
      </w:r>
    </w:p>
  </w:endnote>
  <w:endnote w:type="continuationSeparator" w:id="0">
    <w:p w14:paraId="60D03399" w14:textId="77777777" w:rsidR="00DC7F51" w:rsidRDefault="00DC7F51" w:rsidP="0035598A">
      <w:pPr>
        <w:spacing w:after="0" w:line="240" w:lineRule="auto"/>
      </w:pPr>
      <w:r>
        <w:continuationSeparator/>
      </w:r>
    </w:p>
  </w:endnote>
  <w:endnote w:type="continuationNotice" w:id="1">
    <w:p w14:paraId="11E9DBAE" w14:textId="77777777" w:rsidR="00DC7F51" w:rsidRDefault="00DC7F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34F3B" w14:textId="77777777" w:rsidR="00DC7F51" w:rsidRDefault="00DC7F51" w:rsidP="0035598A">
      <w:pPr>
        <w:spacing w:after="0" w:line="240" w:lineRule="auto"/>
      </w:pPr>
      <w:r>
        <w:separator/>
      </w:r>
    </w:p>
  </w:footnote>
  <w:footnote w:type="continuationSeparator" w:id="0">
    <w:p w14:paraId="55B88C3A" w14:textId="77777777" w:rsidR="00DC7F51" w:rsidRDefault="00DC7F51" w:rsidP="0035598A">
      <w:pPr>
        <w:spacing w:after="0" w:line="240" w:lineRule="auto"/>
      </w:pPr>
      <w:r>
        <w:continuationSeparator/>
      </w:r>
    </w:p>
  </w:footnote>
  <w:footnote w:type="continuationNotice" w:id="1">
    <w:p w14:paraId="269B407D" w14:textId="77777777" w:rsidR="00DC7F51" w:rsidRDefault="00DC7F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A3C63" w14:textId="48273E6F" w:rsidR="00303FE5" w:rsidRDefault="001B23BE" w:rsidP="00303FE5">
    <w:pPr>
      <w:pStyle w:val="Header"/>
      <w:spacing w:after="200"/>
      <w:jc w:val="center"/>
    </w:pPr>
    <w:r>
      <w:tab/>
    </w:r>
    <w:r>
      <w:rPr>
        <w:noProof/>
      </w:rPr>
      <w:drawing>
        <wp:inline distT="0" distB="0" distL="0" distR="0" wp14:anchorId="2492F37B" wp14:editId="3493704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tab/>
    </w:r>
    <w:r w:rsidR="00303FE5" w:rsidRPr="001B23BE">
      <w:rPr>
        <w:sz w:val="20"/>
        <w:szCs w:val="20"/>
      </w:rPr>
      <w:t>Konstantin Dobikov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A9393B"/>
    <w:multiLevelType w:val="hybridMultilevel"/>
    <w:tmpl w:val="A10CD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B6C8D"/>
    <w:multiLevelType w:val="hybridMultilevel"/>
    <w:tmpl w:val="5C0838C2"/>
    <w:lvl w:ilvl="0" w:tplc="5614A794">
      <w:start w:val="1"/>
      <w:numFmt w:val="lowerLetter"/>
      <w:lvlText w:val="%1."/>
      <w:lvlJc w:val="left"/>
      <w:pPr>
        <w:ind w:left="720" w:hanging="360"/>
      </w:pPr>
      <w:rPr>
        <w:rFonts w:ascii="Lato" w:eastAsia="Times New Roman" w:hAnsi="Lato" w:cs="Lato" w:hint="default"/>
        <w:color w:val="565A5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46E55"/>
    <w:multiLevelType w:val="multilevel"/>
    <w:tmpl w:val="F26C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EE0"/>
    <w:multiLevelType w:val="hybridMultilevel"/>
    <w:tmpl w:val="5AA02A28"/>
    <w:lvl w:ilvl="0" w:tplc="E16A2B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892E6D"/>
    <w:multiLevelType w:val="hybridMultilevel"/>
    <w:tmpl w:val="847E76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7E3A8D"/>
    <w:multiLevelType w:val="hybridMultilevel"/>
    <w:tmpl w:val="59D01306"/>
    <w:lvl w:ilvl="0" w:tplc="31305A04">
      <w:start w:val="1"/>
      <w:numFmt w:val="decimal"/>
      <w:lvlText w:val="%1."/>
      <w:lvlJc w:val="left"/>
      <w:pPr>
        <w:ind w:left="720" w:hanging="360"/>
      </w:pPr>
      <w:rPr>
        <w:rFonts w:ascii="Lato" w:eastAsia="Times New Roman" w:hAnsi="Lato" w:cs="Lato" w:hint="default"/>
        <w:b/>
        <w:color w:val="565A5C"/>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21238"/>
    <w:multiLevelType w:val="multilevel"/>
    <w:tmpl w:val="B8681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B14F05"/>
    <w:multiLevelType w:val="multilevel"/>
    <w:tmpl w:val="962A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035640"/>
    <w:multiLevelType w:val="hybridMultilevel"/>
    <w:tmpl w:val="97004DEC"/>
    <w:lvl w:ilvl="0" w:tplc="04090019">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9E2A38"/>
    <w:multiLevelType w:val="hybridMultilevel"/>
    <w:tmpl w:val="9420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317813">
    <w:abstractNumId w:val="4"/>
  </w:num>
  <w:num w:numId="2" w16cid:durableId="696588705">
    <w:abstractNumId w:val="11"/>
  </w:num>
  <w:num w:numId="3" w16cid:durableId="631793751">
    <w:abstractNumId w:val="3"/>
  </w:num>
  <w:num w:numId="4" w16cid:durableId="2114783770">
    <w:abstractNumId w:val="12"/>
  </w:num>
  <w:num w:numId="5" w16cid:durableId="150215614">
    <w:abstractNumId w:val="0"/>
  </w:num>
  <w:num w:numId="6" w16cid:durableId="137766255">
    <w:abstractNumId w:val="1"/>
  </w:num>
  <w:num w:numId="7" w16cid:durableId="581060784">
    <w:abstractNumId w:val="2"/>
  </w:num>
  <w:num w:numId="8" w16cid:durableId="1511798075">
    <w:abstractNumId w:val="15"/>
  </w:num>
  <w:num w:numId="9" w16cid:durableId="1135219544">
    <w:abstractNumId w:val="14"/>
  </w:num>
  <w:num w:numId="10" w16cid:durableId="1041126261">
    <w:abstractNumId w:val="7"/>
  </w:num>
  <w:num w:numId="11" w16cid:durableId="1163815334">
    <w:abstractNumId w:val="8"/>
  </w:num>
  <w:num w:numId="12" w16cid:durableId="177432381">
    <w:abstractNumId w:val="9"/>
  </w:num>
  <w:num w:numId="13" w16cid:durableId="1777603165">
    <w:abstractNumId w:val="5"/>
  </w:num>
  <w:num w:numId="14" w16cid:durableId="1366442810">
    <w:abstractNumId w:val="13"/>
  </w:num>
  <w:num w:numId="15" w16cid:durableId="521436238">
    <w:abstractNumId w:val="6"/>
  </w:num>
  <w:num w:numId="16" w16cid:durableId="7086045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004D2"/>
    <w:rsid w:val="00000DC0"/>
    <w:rsid w:val="00004504"/>
    <w:rsid w:val="000046AD"/>
    <w:rsid w:val="00017B65"/>
    <w:rsid w:val="0003467D"/>
    <w:rsid w:val="00034F70"/>
    <w:rsid w:val="00041605"/>
    <w:rsid w:val="00042487"/>
    <w:rsid w:val="0005541B"/>
    <w:rsid w:val="00057C2D"/>
    <w:rsid w:val="00060B83"/>
    <w:rsid w:val="00064228"/>
    <w:rsid w:val="00073542"/>
    <w:rsid w:val="000750F5"/>
    <w:rsid w:val="00077421"/>
    <w:rsid w:val="00077542"/>
    <w:rsid w:val="000803A7"/>
    <w:rsid w:val="00083FC4"/>
    <w:rsid w:val="00084265"/>
    <w:rsid w:val="000859D5"/>
    <w:rsid w:val="00086665"/>
    <w:rsid w:val="00090127"/>
    <w:rsid w:val="00090CA1"/>
    <w:rsid w:val="0009441D"/>
    <w:rsid w:val="0009492F"/>
    <w:rsid w:val="00097CED"/>
    <w:rsid w:val="000A58FF"/>
    <w:rsid w:val="000A7D03"/>
    <w:rsid w:val="000B378F"/>
    <w:rsid w:val="000B4620"/>
    <w:rsid w:val="000B4C4B"/>
    <w:rsid w:val="000B56B4"/>
    <w:rsid w:val="000B5DF6"/>
    <w:rsid w:val="000B7919"/>
    <w:rsid w:val="000C1EC6"/>
    <w:rsid w:val="000C407C"/>
    <w:rsid w:val="000C487C"/>
    <w:rsid w:val="000D3B71"/>
    <w:rsid w:val="000D456A"/>
    <w:rsid w:val="000D50C7"/>
    <w:rsid w:val="000D7205"/>
    <w:rsid w:val="000E6978"/>
    <w:rsid w:val="000E76C2"/>
    <w:rsid w:val="000F4925"/>
    <w:rsid w:val="000F54C0"/>
    <w:rsid w:val="000F7E69"/>
    <w:rsid w:val="000F7E9E"/>
    <w:rsid w:val="00101E02"/>
    <w:rsid w:val="001028B3"/>
    <w:rsid w:val="0010293B"/>
    <w:rsid w:val="00103314"/>
    <w:rsid w:val="00113439"/>
    <w:rsid w:val="001139B1"/>
    <w:rsid w:val="00113A4E"/>
    <w:rsid w:val="00116B14"/>
    <w:rsid w:val="00117684"/>
    <w:rsid w:val="00117AFD"/>
    <w:rsid w:val="0012770D"/>
    <w:rsid w:val="0013146D"/>
    <w:rsid w:val="00133C2B"/>
    <w:rsid w:val="00134347"/>
    <w:rsid w:val="0013496B"/>
    <w:rsid w:val="00140F82"/>
    <w:rsid w:val="00151D49"/>
    <w:rsid w:val="00151FD9"/>
    <w:rsid w:val="0015208F"/>
    <w:rsid w:val="00153363"/>
    <w:rsid w:val="00153952"/>
    <w:rsid w:val="0015400F"/>
    <w:rsid w:val="00157632"/>
    <w:rsid w:val="00157E2C"/>
    <w:rsid w:val="00165678"/>
    <w:rsid w:val="0016787E"/>
    <w:rsid w:val="00167958"/>
    <w:rsid w:val="00175954"/>
    <w:rsid w:val="00175B84"/>
    <w:rsid w:val="0017607E"/>
    <w:rsid w:val="00181406"/>
    <w:rsid w:val="00182970"/>
    <w:rsid w:val="00185BC2"/>
    <w:rsid w:val="00187830"/>
    <w:rsid w:val="001946AD"/>
    <w:rsid w:val="00195557"/>
    <w:rsid w:val="001A38EC"/>
    <w:rsid w:val="001A3A80"/>
    <w:rsid w:val="001B23BE"/>
    <w:rsid w:val="001B2D77"/>
    <w:rsid w:val="001B35E4"/>
    <w:rsid w:val="001B48ED"/>
    <w:rsid w:val="001B5A33"/>
    <w:rsid w:val="001B7243"/>
    <w:rsid w:val="001C01F2"/>
    <w:rsid w:val="001C0575"/>
    <w:rsid w:val="001C1E23"/>
    <w:rsid w:val="001C6D32"/>
    <w:rsid w:val="001C6F06"/>
    <w:rsid w:val="001D0629"/>
    <w:rsid w:val="001E733A"/>
    <w:rsid w:val="001F1D5E"/>
    <w:rsid w:val="001F23DF"/>
    <w:rsid w:val="001F3234"/>
    <w:rsid w:val="001F4729"/>
    <w:rsid w:val="00206BC1"/>
    <w:rsid w:val="002179A3"/>
    <w:rsid w:val="00222AAD"/>
    <w:rsid w:val="002268FA"/>
    <w:rsid w:val="00234901"/>
    <w:rsid w:val="0023682C"/>
    <w:rsid w:val="002451AD"/>
    <w:rsid w:val="0024661A"/>
    <w:rsid w:val="0024707D"/>
    <w:rsid w:val="00252A35"/>
    <w:rsid w:val="002536AB"/>
    <w:rsid w:val="0025382D"/>
    <w:rsid w:val="00254137"/>
    <w:rsid w:val="0026374A"/>
    <w:rsid w:val="002638AE"/>
    <w:rsid w:val="00266241"/>
    <w:rsid w:val="0026762B"/>
    <w:rsid w:val="0027456C"/>
    <w:rsid w:val="002756E8"/>
    <w:rsid w:val="00275945"/>
    <w:rsid w:val="00275C21"/>
    <w:rsid w:val="00275DC4"/>
    <w:rsid w:val="00281340"/>
    <w:rsid w:val="002818F1"/>
    <w:rsid w:val="0028331B"/>
    <w:rsid w:val="00284B13"/>
    <w:rsid w:val="002948F9"/>
    <w:rsid w:val="002948FB"/>
    <w:rsid w:val="002956F0"/>
    <w:rsid w:val="002972B3"/>
    <w:rsid w:val="002A0860"/>
    <w:rsid w:val="002A194D"/>
    <w:rsid w:val="002A3337"/>
    <w:rsid w:val="002A3E85"/>
    <w:rsid w:val="002C3457"/>
    <w:rsid w:val="002C3B22"/>
    <w:rsid w:val="002C510C"/>
    <w:rsid w:val="002D4EE7"/>
    <w:rsid w:val="002E0069"/>
    <w:rsid w:val="002E2365"/>
    <w:rsid w:val="002E3913"/>
    <w:rsid w:val="002E4FDD"/>
    <w:rsid w:val="002E700D"/>
    <w:rsid w:val="002E77EA"/>
    <w:rsid w:val="0030065A"/>
    <w:rsid w:val="00303B6B"/>
    <w:rsid w:val="00303FE5"/>
    <w:rsid w:val="003119DF"/>
    <w:rsid w:val="00312374"/>
    <w:rsid w:val="0031435E"/>
    <w:rsid w:val="003160F2"/>
    <w:rsid w:val="00316407"/>
    <w:rsid w:val="00320CED"/>
    <w:rsid w:val="00323158"/>
    <w:rsid w:val="0032560A"/>
    <w:rsid w:val="0032655B"/>
    <w:rsid w:val="00326805"/>
    <w:rsid w:val="00335AD2"/>
    <w:rsid w:val="00336B23"/>
    <w:rsid w:val="00345116"/>
    <w:rsid w:val="0034593C"/>
    <w:rsid w:val="00345A2A"/>
    <w:rsid w:val="00352761"/>
    <w:rsid w:val="00353194"/>
    <w:rsid w:val="0035521D"/>
    <w:rsid w:val="00355620"/>
    <w:rsid w:val="0035598A"/>
    <w:rsid w:val="003668AE"/>
    <w:rsid w:val="003753A2"/>
    <w:rsid w:val="00380A7B"/>
    <w:rsid w:val="00380B97"/>
    <w:rsid w:val="00381AC6"/>
    <w:rsid w:val="00382B80"/>
    <w:rsid w:val="003867F6"/>
    <w:rsid w:val="003A7028"/>
    <w:rsid w:val="003B24EF"/>
    <w:rsid w:val="003B2562"/>
    <w:rsid w:val="003B2A3B"/>
    <w:rsid w:val="003B2FCA"/>
    <w:rsid w:val="003B3DFA"/>
    <w:rsid w:val="003C0311"/>
    <w:rsid w:val="003C30D2"/>
    <w:rsid w:val="003C3365"/>
    <w:rsid w:val="003C6AB9"/>
    <w:rsid w:val="003C766B"/>
    <w:rsid w:val="003D10C1"/>
    <w:rsid w:val="003D15E7"/>
    <w:rsid w:val="003D6136"/>
    <w:rsid w:val="003E0F3B"/>
    <w:rsid w:val="003E3D6F"/>
    <w:rsid w:val="003E4CEC"/>
    <w:rsid w:val="003E6E53"/>
    <w:rsid w:val="003F05E4"/>
    <w:rsid w:val="003F0BF1"/>
    <w:rsid w:val="003F337D"/>
    <w:rsid w:val="003F5314"/>
    <w:rsid w:val="00400319"/>
    <w:rsid w:val="00404040"/>
    <w:rsid w:val="004113A7"/>
    <w:rsid w:val="00413C50"/>
    <w:rsid w:val="0041451C"/>
    <w:rsid w:val="004154EA"/>
    <w:rsid w:val="004172EB"/>
    <w:rsid w:val="00421B09"/>
    <w:rsid w:val="004233C6"/>
    <w:rsid w:val="00423E95"/>
    <w:rsid w:val="00425D60"/>
    <w:rsid w:val="00431DBE"/>
    <w:rsid w:val="0044571C"/>
    <w:rsid w:val="00445E99"/>
    <w:rsid w:val="0044783D"/>
    <w:rsid w:val="00454041"/>
    <w:rsid w:val="00460938"/>
    <w:rsid w:val="0046275C"/>
    <w:rsid w:val="00464273"/>
    <w:rsid w:val="00464352"/>
    <w:rsid w:val="00466632"/>
    <w:rsid w:val="004679B5"/>
    <w:rsid w:val="00471CA4"/>
    <w:rsid w:val="00472B9D"/>
    <w:rsid w:val="00474546"/>
    <w:rsid w:val="00477CD7"/>
    <w:rsid w:val="0048248D"/>
    <w:rsid w:val="00484F87"/>
    <w:rsid w:val="00485603"/>
    <w:rsid w:val="004948A6"/>
    <w:rsid w:val="00494DA8"/>
    <w:rsid w:val="004951AF"/>
    <w:rsid w:val="004A0EEA"/>
    <w:rsid w:val="004A723D"/>
    <w:rsid w:val="004A7B1A"/>
    <w:rsid w:val="004B2524"/>
    <w:rsid w:val="004B40E9"/>
    <w:rsid w:val="004B42F7"/>
    <w:rsid w:val="004B49A4"/>
    <w:rsid w:val="004C06F6"/>
    <w:rsid w:val="004C4A2C"/>
    <w:rsid w:val="004C7CC0"/>
    <w:rsid w:val="004D3B50"/>
    <w:rsid w:val="004D6B2C"/>
    <w:rsid w:val="004E3C20"/>
    <w:rsid w:val="004F0A9D"/>
    <w:rsid w:val="004F0F91"/>
    <w:rsid w:val="004F1279"/>
    <w:rsid w:val="004F1485"/>
    <w:rsid w:val="004F610C"/>
    <w:rsid w:val="004F6D15"/>
    <w:rsid w:val="0050491C"/>
    <w:rsid w:val="00507D79"/>
    <w:rsid w:val="0051042F"/>
    <w:rsid w:val="00510C3F"/>
    <w:rsid w:val="00511D01"/>
    <w:rsid w:val="00514B4A"/>
    <w:rsid w:val="00526773"/>
    <w:rsid w:val="0052784D"/>
    <w:rsid w:val="005300EA"/>
    <w:rsid w:val="0053112F"/>
    <w:rsid w:val="00531FB3"/>
    <w:rsid w:val="00537009"/>
    <w:rsid w:val="00543A5D"/>
    <w:rsid w:val="00547331"/>
    <w:rsid w:val="00551AA9"/>
    <w:rsid w:val="00553694"/>
    <w:rsid w:val="00557015"/>
    <w:rsid w:val="00566CED"/>
    <w:rsid w:val="00567D20"/>
    <w:rsid w:val="00571AA3"/>
    <w:rsid w:val="00577A3F"/>
    <w:rsid w:val="0058233E"/>
    <w:rsid w:val="00582D7B"/>
    <w:rsid w:val="005858E5"/>
    <w:rsid w:val="0058649D"/>
    <w:rsid w:val="00586998"/>
    <w:rsid w:val="00587704"/>
    <w:rsid w:val="00591404"/>
    <w:rsid w:val="00593575"/>
    <w:rsid w:val="00593B7B"/>
    <w:rsid w:val="005977AF"/>
    <w:rsid w:val="005A3BBB"/>
    <w:rsid w:val="005A44F2"/>
    <w:rsid w:val="005A6D26"/>
    <w:rsid w:val="005B1296"/>
    <w:rsid w:val="005B5FD8"/>
    <w:rsid w:val="005B614D"/>
    <w:rsid w:val="005C0980"/>
    <w:rsid w:val="005C7125"/>
    <w:rsid w:val="005C77B0"/>
    <w:rsid w:val="005D085A"/>
    <w:rsid w:val="005D087B"/>
    <w:rsid w:val="005D1DA0"/>
    <w:rsid w:val="005D27B0"/>
    <w:rsid w:val="005D2AF2"/>
    <w:rsid w:val="005D59F1"/>
    <w:rsid w:val="005E0B4E"/>
    <w:rsid w:val="005E13E5"/>
    <w:rsid w:val="005E3A6C"/>
    <w:rsid w:val="005E4DE6"/>
    <w:rsid w:val="005F2DEA"/>
    <w:rsid w:val="005F598D"/>
    <w:rsid w:val="00602CBD"/>
    <w:rsid w:val="00603BC2"/>
    <w:rsid w:val="00604AD7"/>
    <w:rsid w:val="0060615D"/>
    <w:rsid w:val="00610A71"/>
    <w:rsid w:val="00614BEC"/>
    <w:rsid w:val="006163BF"/>
    <w:rsid w:val="006174E1"/>
    <w:rsid w:val="006212E5"/>
    <w:rsid w:val="00623E4B"/>
    <w:rsid w:val="00631C45"/>
    <w:rsid w:val="00633D73"/>
    <w:rsid w:val="00634379"/>
    <w:rsid w:val="0063451D"/>
    <w:rsid w:val="00635092"/>
    <w:rsid w:val="00636A80"/>
    <w:rsid w:val="006402C4"/>
    <w:rsid w:val="00642145"/>
    <w:rsid w:val="00642348"/>
    <w:rsid w:val="00651F94"/>
    <w:rsid w:val="00654E61"/>
    <w:rsid w:val="00657F4D"/>
    <w:rsid w:val="00660520"/>
    <w:rsid w:val="0066226F"/>
    <w:rsid w:val="00667E7F"/>
    <w:rsid w:val="00670888"/>
    <w:rsid w:val="00674B1C"/>
    <w:rsid w:val="006803FD"/>
    <w:rsid w:val="00681238"/>
    <w:rsid w:val="00684C6F"/>
    <w:rsid w:val="00685740"/>
    <w:rsid w:val="00690196"/>
    <w:rsid w:val="00692027"/>
    <w:rsid w:val="006A42FB"/>
    <w:rsid w:val="006A51DF"/>
    <w:rsid w:val="006A7C7B"/>
    <w:rsid w:val="006B7D72"/>
    <w:rsid w:val="006C431E"/>
    <w:rsid w:val="006C509E"/>
    <w:rsid w:val="006C618D"/>
    <w:rsid w:val="006D1891"/>
    <w:rsid w:val="006D2EE6"/>
    <w:rsid w:val="006D5370"/>
    <w:rsid w:val="006D62A4"/>
    <w:rsid w:val="006D68DF"/>
    <w:rsid w:val="006E4F47"/>
    <w:rsid w:val="006E502A"/>
    <w:rsid w:val="006F2C7E"/>
    <w:rsid w:val="006F4938"/>
    <w:rsid w:val="0070011D"/>
    <w:rsid w:val="00713CBE"/>
    <w:rsid w:val="00714AEA"/>
    <w:rsid w:val="00716B8E"/>
    <w:rsid w:val="00716D05"/>
    <w:rsid w:val="0071749C"/>
    <w:rsid w:val="00721245"/>
    <w:rsid w:val="007214EB"/>
    <w:rsid w:val="00723123"/>
    <w:rsid w:val="007273CA"/>
    <w:rsid w:val="007357C6"/>
    <w:rsid w:val="007406A0"/>
    <w:rsid w:val="00744D4B"/>
    <w:rsid w:val="00745243"/>
    <w:rsid w:val="00746705"/>
    <w:rsid w:val="00747645"/>
    <w:rsid w:val="00747BCE"/>
    <w:rsid w:val="00753B98"/>
    <w:rsid w:val="00756AA8"/>
    <w:rsid w:val="00756D63"/>
    <w:rsid w:val="0076288B"/>
    <w:rsid w:val="007635BC"/>
    <w:rsid w:val="00770A8F"/>
    <w:rsid w:val="00771C28"/>
    <w:rsid w:val="007778FE"/>
    <w:rsid w:val="007822D8"/>
    <w:rsid w:val="00794187"/>
    <w:rsid w:val="007A298F"/>
    <w:rsid w:val="007A79BB"/>
    <w:rsid w:val="007B103F"/>
    <w:rsid w:val="007B2A47"/>
    <w:rsid w:val="007B682E"/>
    <w:rsid w:val="007B6D41"/>
    <w:rsid w:val="007C145F"/>
    <w:rsid w:val="007C50D5"/>
    <w:rsid w:val="007C7BB8"/>
    <w:rsid w:val="007D57A2"/>
    <w:rsid w:val="007E31B2"/>
    <w:rsid w:val="007E551A"/>
    <w:rsid w:val="007F4CED"/>
    <w:rsid w:val="007F5AE9"/>
    <w:rsid w:val="007F5BFC"/>
    <w:rsid w:val="00802053"/>
    <w:rsid w:val="00804355"/>
    <w:rsid w:val="00807C3A"/>
    <w:rsid w:val="00810006"/>
    <w:rsid w:val="00815C83"/>
    <w:rsid w:val="0082152B"/>
    <w:rsid w:val="00822869"/>
    <w:rsid w:val="00824C6D"/>
    <w:rsid w:val="00826149"/>
    <w:rsid w:val="00831150"/>
    <w:rsid w:val="008336B4"/>
    <w:rsid w:val="0083764E"/>
    <w:rsid w:val="00842224"/>
    <w:rsid w:val="00842420"/>
    <w:rsid w:val="00843E9A"/>
    <w:rsid w:val="00844112"/>
    <w:rsid w:val="008461C9"/>
    <w:rsid w:val="00851071"/>
    <w:rsid w:val="0085691D"/>
    <w:rsid w:val="00862D08"/>
    <w:rsid w:val="00864FC8"/>
    <w:rsid w:val="00866134"/>
    <w:rsid w:val="008705EC"/>
    <w:rsid w:val="00873A2F"/>
    <w:rsid w:val="00877A7C"/>
    <w:rsid w:val="008822AF"/>
    <w:rsid w:val="00886F96"/>
    <w:rsid w:val="00897956"/>
    <w:rsid w:val="008A2A24"/>
    <w:rsid w:val="008A467B"/>
    <w:rsid w:val="008A6EAE"/>
    <w:rsid w:val="008B220D"/>
    <w:rsid w:val="008B271B"/>
    <w:rsid w:val="008B3629"/>
    <w:rsid w:val="008B6BAE"/>
    <w:rsid w:val="008C2F14"/>
    <w:rsid w:val="008C3943"/>
    <w:rsid w:val="008C39D0"/>
    <w:rsid w:val="008C4967"/>
    <w:rsid w:val="008C5681"/>
    <w:rsid w:val="008D1568"/>
    <w:rsid w:val="008D1E4C"/>
    <w:rsid w:val="008D7FAC"/>
    <w:rsid w:val="008E0018"/>
    <w:rsid w:val="008E1A67"/>
    <w:rsid w:val="008E2DBA"/>
    <w:rsid w:val="008E6D1F"/>
    <w:rsid w:val="008F4F4F"/>
    <w:rsid w:val="008F56B9"/>
    <w:rsid w:val="00903D6A"/>
    <w:rsid w:val="00904A58"/>
    <w:rsid w:val="00911F4C"/>
    <w:rsid w:val="009136FF"/>
    <w:rsid w:val="00914216"/>
    <w:rsid w:val="0091592E"/>
    <w:rsid w:val="00915C4F"/>
    <w:rsid w:val="00920771"/>
    <w:rsid w:val="0092121B"/>
    <w:rsid w:val="00922994"/>
    <w:rsid w:val="0092476C"/>
    <w:rsid w:val="00926A0D"/>
    <w:rsid w:val="00927028"/>
    <w:rsid w:val="00927F45"/>
    <w:rsid w:val="0093010E"/>
    <w:rsid w:val="009303F5"/>
    <w:rsid w:val="00930C90"/>
    <w:rsid w:val="00931E3A"/>
    <w:rsid w:val="00934AC3"/>
    <w:rsid w:val="00935421"/>
    <w:rsid w:val="00937F37"/>
    <w:rsid w:val="009402C6"/>
    <w:rsid w:val="0094378B"/>
    <w:rsid w:val="00951BF8"/>
    <w:rsid w:val="009522E0"/>
    <w:rsid w:val="00953C3E"/>
    <w:rsid w:val="009557C1"/>
    <w:rsid w:val="00960F8C"/>
    <w:rsid w:val="00962976"/>
    <w:rsid w:val="00962A50"/>
    <w:rsid w:val="00962F81"/>
    <w:rsid w:val="00964A89"/>
    <w:rsid w:val="009716AF"/>
    <w:rsid w:val="009738D6"/>
    <w:rsid w:val="00973CB0"/>
    <w:rsid w:val="00974F3B"/>
    <w:rsid w:val="009765EF"/>
    <w:rsid w:val="00976EF0"/>
    <w:rsid w:val="0098491F"/>
    <w:rsid w:val="009858DA"/>
    <w:rsid w:val="009876BF"/>
    <w:rsid w:val="009911C7"/>
    <w:rsid w:val="00991BCF"/>
    <w:rsid w:val="00992D63"/>
    <w:rsid w:val="00993EFE"/>
    <w:rsid w:val="0099586B"/>
    <w:rsid w:val="009959A5"/>
    <w:rsid w:val="00996B6D"/>
    <w:rsid w:val="009A01C2"/>
    <w:rsid w:val="009A1925"/>
    <w:rsid w:val="009A25D6"/>
    <w:rsid w:val="009A2CD8"/>
    <w:rsid w:val="009B14C8"/>
    <w:rsid w:val="009B1EF6"/>
    <w:rsid w:val="009B4190"/>
    <w:rsid w:val="009B4FC1"/>
    <w:rsid w:val="009C390A"/>
    <w:rsid w:val="009C4A75"/>
    <w:rsid w:val="009C758C"/>
    <w:rsid w:val="009D08FF"/>
    <w:rsid w:val="009D24E6"/>
    <w:rsid w:val="009D3AE6"/>
    <w:rsid w:val="009D786F"/>
    <w:rsid w:val="009E2EFA"/>
    <w:rsid w:val="009E335B"/>
    <w:rsid w:val="009E6286"/>
    <w:rsid w:val="009F17D6"/>
    <w:rsid w:val="009F559A"/>
    <w:rsid w:val="009F650A"/>
    <w:rsid w:val="00A01C12"/>
    <w:rsid w:val="00A0591B"/>
    <w:rsid w:val="00A060BB"/>
    <w:rsid w:val="00A077F6"/>
    <w:rsid w:val="00A1154E"/>
    <w:rsid w:val="00A11B04"/>
    <w:rsid w:val="00A11D38"/>
    <w:rsid w:val="00A12D02"/>
    <w:rsid w:val="00A12ED9"/>
    <w:rsid w:val="00A12EE6"/>
    <w:rsid w:val="00A1551F"/>
    <w:rsid w:val="00A1646C"/>
    <w:rsid w:val="00A17339"/>
    <w:rsid w:val="00A17EC7"/>
    <w:rsid w:val="00A21963"/>
    <w:rsid w:val="00A2433A"/>
    <w:rsid w:val="00A306E7"/>
    <w:rsid w:val="00A32118"/>
    <w:rsid w:val="00A41B67"/>
    <w:rsid w:val="00A42D44"/>
    <w:rsid w:val="00A432D3"/>
    <w:rsid w:val="00A4389A"/>
    <w:rsid w:val="00A43F7C"/>
    <w:rsid w:val="00A4524C"/>
    <w:rsid w:val="00A46128"/>
    <w:rsid w:val="00A47515"/>
    <w:rsid w:val="00A476C4"/>
    <w:rsid w:val="00A52CFF"/>
    <w:rsid w:val="00A544C6"/>
    <w:rsid w:val="00A6364C"/>
    <w:rsid w:val="00A675B6"/>
    <w:rsid w:val="00A706B4"/>
    <w:rsid w:val="00A70DF2"/>
    <w:rsid w:val="00A741FB"/>
    <w:rsid w:val="00A74AB2"/>
    <w:rsid w:val="00A83ADF"/>
    <w:rsid w:val="00A8417D"/>
    <w:rsid w:val="00A90675"/>
    <w:rsid w:val="00A90F30"/>
    <w:rsid w:val="00A91A43"/>
    <w:rsid w:val="00A97B5D"/>
    <w:rsid w:val="00AA0571"/>
    <w:rsid w:val="00AB06D8"/>
    <w:rsid w:val="00AB13D5"/>
    <w:rsid w:val="00AC39F6"/>
    <w:rsid w:val="00AC602C"/>
    <w:rsid w:val="00AC6CEB"/>
    <w:rsid w:val="00AD0C41"/>
    <w:rsid w:val="00AD1C43"/>
    <w:rsid w:val="00AD451C"/>
    <w:rsid w:val="00AD55C9"/>
    <w:rsid w:val="00AD6107"/>
    <w:rsid w:val="00AD6BB6"/>
    <w:rsid w:val="00AE0302"/>
    <w:rsid w:val="00AE065C"/>
    <w:rsid w:val="00AE1A3B"/>
    <w:rsid w:val="00AE30B1"/>
    <w:rsid w:val="00AE495D"/>
    <w:rsid w:val="00AF0CF0"/>
    <w:rsid w:val="00AF5DBA"/>
    <w:rsid w:val="00B0032D"/>
    <w:rsid w:val="00B019B2"/>
    <w:rsid w:val="00B02D7A"/>
    <w:rsid w:val="00B02D9E"/>
    <w:rsid w:val="00B05261"/>
    <w:rsid w:val="00B06DA9"/>
    <w:rsid w:val="00B07E55"/>
    <w:rsid w:val="00B111D0"/>
    <w:rsid w:val="00B114A2"/>
    <w:rsid w:val="00B12257"/>
    <w:rsid w:val="00B1306A"/>
    <w:rsid w:val="00B16E4B"/>
    <w:rsid w:val="00B203ED"/>
    <w:rsid w:val="00B22A0C"/>
    <w:rsid w:val="00B30973"/>
    <w:rsid w:val="00B311A5"/>
    <w:rsid w:val="00B31BA4"/>
    <w:rsid w:val="00B35BD4"/>
    <w:rsid w:val="00B36B91"/>
    <w:rsid w:val="00B430B1"/>
    <w:rsid w:val="00B504FB"/>
    <w:rsid w:val="00B52A54"/>
    <w:rsid w:val="00B6446C"/>
    <w:rsid w:val="00B7015B"/>
    <w:rsid w:val="00B71565"/>
    <w:rsid w:val="00B7167D"/>
    <w:rsid w:val="00B7714D"/>
    <w:rsid w:val="00B8250D"/>
    <w:rsid w:val="00B849CA"/>
    <w:rsid w:val="00B85F17"/>
    <w:rsid w:val="00B9043E"/>
    <w:rsid w:val="00B90EC8"/>
    <w:rsid w:val="00B95B3B"/>
    <w:rsid w:val="00BA438F"/>
    <w:rsid w:val="00BA6BAB"/>
    <w:rsid w:val="00BA73BE"/>
    <w:rsid w:val="00BB00BB"/>
    <w:rsid w:val="00BB03F6"/>
    <w:rsid w:val="00BC54DD"/>
    <w:rsid w:val="00BD21E7"/>
    <w:rsid w:val="00BE4E88"/>
    <w:rsid w:val="00C01764"/>
    <w:rsid w:val="00C01785"/>
    <w:rsid w:val="00C059D7"/>
    <w:rsid w:val="00C05DB8"/>
    <w:rsid w:val="00C07624"/>
    <w:rsid w:val="00C11AAE"/>
    <w:rsid w:val="00C13F24"/>
    <w:rsid w:val="00C15763"/>
    <w:rsid w:val="00C15BE6"/>
    <w:rsid w:val="00C22076"/>
    <w:rsid w:val="00C27CE9"/>
    <w:rsid w:val="00C30096"/>
    <w:rsid w:val="00C319A5"/>
    <w:rsid w:val="00C31DC2"/>
    <w:rsid w:val="00C36684"/>
    <w:rsid w:val="00C40146"/>
    <w:rsid w:val="00C406CC"/>
    <w:rsid w:val="00C43B9E"/>
    <w:rsid w:val="00C44EDC"/>
    <w:rsid w:val="00C500D7"/>
    <w:rsid w:val="00C51587"/>
    <w:rsid w:val="00C51FFA"/>
    <w:rsid w:val="00C55588"/>
    <w:rsid w:val="00C56264"/>
    <w:rsid w:val="00C5780F"/>
    <w:rsid w:val="00C60860"/>
    <w:rsid w:val="00C63783"/>
    <w:rsid w:val="00C71DC3"/>
    <w:rsid w:val="00C766CC"/>
    <w:rsid w:val="00C7692A"/>
    <w:rsid w:val="00C77AAF"/>
    <w:rsid w:val="00C77C50"/>
    <w:rsid w:val="00C82E8A"/>
    <w:rsid w:val="00C83A11"/>
    <w:rsid w:val="00C85A07"/>
    <w:rsid w:val="00C85E0B"/>
    <w:rsid w:val="00C918FD"/>
    <w:rsid w:val="00C962EF"/>
    <w:rsid w:val="00C96875"/>
    <w:rsid w:val="00C96A13"/>
    <w:rsid w:val="00CA2593"/>
    <w:rsid w:val="00CA3207"/>
    <w:rsid w:val="00CA4044"/>
    <w:rsid w:val="00CA6481"/>
    <w:rsid w:val="00CA683D"/>
    <w:rsid w:val="00CB1DEC"/>
    <w:rsid w:val="00CB4A05"/>
    <w:rsid w:val="00CC4A27"/>
    <w:rsid w:val="00CC4C88"/>
    <w:rsid w:val="00CC5E82"/>
    <w:rsid w:val="00CD2747"/>
    <w:rsid w:val="00CD526B"/>
    <w:rsid w:val="00CD6CD8"/>
    <w:rsid w:val="00CD7C7C"/>
    <w:rsid w:val="00CD7C9B"/>
    <w:rsid w:val="00CF1EBC"/>
    <w:rsid w:val="00D0571F"/>
    <w:rsid w:val="00D07D05"/>
    <w:rsid w:val="00D123D7"/>
    <w:rsid w:val="00D1383C"/>
    <w:rsid w:val="00D22B9D"/>
    <w:rsid w:val="00D23121"/>
    <w:rsid w:val="00D248C7"/>
    <w:rsid w:val="00D310C8"/>
    <w:rsid w:val="00D323F8"/>
    <w:rsid w:val="00D3419D"/>
    <w:rsid w:val="00D37764"/>
    <w:rsid w:val="00D37985"/>
    <w:rsid w:val="00D40A01"/>
    <w:rsid w:val="00D44C09"/>
    <w:rsid w:val="00D50CBD"/>
    <w:rsid w:val="00D56F94"/>
    <w:rsid w:val="00D608FA"/>
    <w:rsid w:val="00D6098F"/>
    <w:rsid w:val="00D6109E"/>
    <w:rsid w:val="00D622DF"/>
    <w:rsid w:val="00D636D8"/>
    <w:rsid w:val="00D663E3"/>
    <w:rsid w:val="00D71AEF"/>
    <w:rsid w:val="00D7532F"/>
    <w:rsid w:val="00D762F9"/>
    <w:rsid w:val="00D77E14"/>
    <w:rsid w:val="00D81009"/>
    <w:rsid w:val="00D81A33"/>
    <w:rsid w:val="00D82521"/>
    <w:rsid w:val="00D83569"/>
    <w:rsid w:val="00D92BEC"/>
    <w:rsid w:val="00D96563"/>
    <w:rsid w:val="00D97211"/>
    <w:rsid w:val="00DA2FBC"/>
    <w:rsid w:val="00DA5F7B"/>
    <w:rsid w:val="00DA616E"/>
    <w:rsid w:val="00DB0788"/>
    <w:rsid w:val="00DB68BD"/>
    <w:rsid w:val="00DC2A30"/>
    <w:rsid w:val="00DC2BF8"/>
    <w:rsid w:val="00DC5075"/>
    <w:rsid w:val="00DC59C9"/>
    <w:rsid w:val="00DC7F51"/>
    <w:rsid w:val="00DD4509"/>
    <w:rsid w:val="00DD5994"/>
    <w:rsid w:val="00DD5EE3"/>
    <w:rsid w:val="00DE22E7"/>
    <w:rsid w:val="00DE4D8B"/>
    <w:rsid w:val="00DE7BBE"/>
    <w:rsid w:val="00DF1164"/>
    <w:rsid w:val="00DF210C"/>
    <w:rsid w:val="00DF29F3"/>
    <w:rsid w:val="00DF543F"/>
    <w:rsid w:val="00DF63BF"/>
    <w:rsid w:val="00DF70E2"/>
    <w:rsid w:val="00E00A45"/>
    <w:rsid w:val="00E00BE4"/>
    <w:rsid w:val="00E019E6"/>
    <w:rsid w:val="00E046BB"/>
    <w:rsid w:val="00E1373B"/>
    <w:rsid w:val="00E21C36"/>
    <w:rsid w:val="00E22F51"/>
    <w:rsid w:val="00E26501"/>
    <w:rsid w:val="00E30C4B"/>
    <w:rsid w:val="00E35C47"/>
    <w:rsid w:val="00E362A3"/>
    <w:rsid w:val="00E37276"/>
    <w:rsid w:val="00E411EE"/>
    <w:rsid w:val="00E5011E"/>
    <w:rsid w:val="00E52068"/>
    <w:rsid w:val="00E53C23"/>
    <w:rsid w:val="00E55501"/>
    <w:rsid w:val="00E56B2E"/>
    <w:rsid w:val="00E57755"/>
    <w:rsid w:val="00E61DA4"/>
    <w:rsid w:val="00E61FDF"/>
    <w:rsid w:val="00E645D3"/>
    <w:rsid w:val="00E74120"/>
    <w:rsid w:val="00E75862"/>
    <w:rsid w:val="00E805C8"/>
    <w:rsid w:val="00E80629"/>
    <w:rsid w:val="00E83104"/>
    <w:rsid w:val="00E92406"/>
    <w:rsid w:val="00E936B3"/>
    <w:rsid w:val="00E955D6"/>
    <w:rsid w:val="00E96CD3"/>
    <w:rsid w:val="00EA32F6"/>
    <w:rsid w:val="00EA3706"/>
    <w:rsid w:val="00EA5478"/>
    <w:rsid w:val="00EB2CFA"/>
    <w:rsid w:val="00EB5A60"/>
    <w:rsid w:val="00EB6045"/>
    <w:rsid w:val="00EC07B5"/>
    <w:rsid w:val="00EC0811"/>
    <w:rsid w:val="00EC290A"/>
    <w:rsid w:val="00EC333C"/>
    <w:rsid w:val="00EC6629"/>
    <w:rsid w:val="00EC730E"/>
    <w:rsid w:val="00ED01B3"/>
    <w:rsid w:val="00ED041A"/>
    <w:rsid w:val="00ED070E"/>
    <w:rsid w:val="00ED1995"/>
    <w:rsid w:val="00ED1EBF"/>
    <w:rsid w:val="00ED25C4"/>
    <w:rsid w:val="00ED7DC5"/>
    <w:rsid w:val="00EE0F66"/>
    <w:rsid w:val="00EE734E"/>
    <w:rsid w:val="00EF3CA1"/>
    <w:rsid w:val="00EF7222"/>
    <w:rsid w:val="00F02FAE"/>
    <w:rsid w:val="00F042DD"/>
    <w:rsid w:val="00F04FC1"/>
    <w:rsid w:val="00F0522C"/>
    <w:rsid w:val="00F07A48"/>
    <w:rsid w:val="00F10F2D"/>
    <w:rsid w:val="00F21E5C"/>
    <w:rsid w:val="00F25431"/>
    <w:rsid w:val="00F25E6A"/>
    <w:rsid w:val="00F30CF2"/>
    <w:rsid w:val="00F36AAF"/>
    <w:rsid w:val="00F36E84"/>
    <w:rsid w:val="00F40053"/>
    <w:rsid w:val="00F40ABF"/>
    <w:rsid w:val="00F41846"/>
    <w:rsid w:val="00F4765F"/>
    <w:rsid w:val="00F47909"/>
    <w:rsid w:val="00F50512"/>
    <w:rsid w:val="00F5738F"/>
    <w:rsid w:val="00F63580"/>
    <w:rsid w:val="00F70063"/>
    <w:rsid w:val="00F71C96"/>
    <w:rsid w:val="00F73F76"/>
    <w:rsid w:val="00F759F7"/>
    <w:rsid w:val="00F76B6A"/>
    <w:rsid w:val="00F773E6"/>
    <w:rsid w:val="00F778CA"/>
    <w:rsid w:val="00F822B0"/>
    <w:rsid w:val="00F9188B"/>
    <w:rsid w:val="00F92876"/>
    <w:rsid w:val="00F9721A"/>
    <w:rsid w:val="00FA2B00"/>
    <w:rsid w:val="00FB0EFD"/>
    <w:rsid w:val="00FB3607"/>
    <w:rsid w:val="00FB6712"/>
    <w:rsid w:val="00FB6776"/>
    <w:rsid w:val="00FC1367"/>
    <w:rsid w:val="00FC57DE"/>
    <w:rsid w:val="00FD7EF8"/>
    <w:rsid w:val="00FE2104"/>
    <w:rsid w:val="00FE61F9"/>
    <w:rsid w:val="00FF3F4C"/>
    <w:rsid w:val="00FF4F0A"/>
    <w:rsid w:val="00FF5191"/>
    <w:rsid w:val="00FF553D"/>
    <w:rsid w:val="00FF5CB9"/>
    <w:rsid w:val="00FF7E20"/>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styleId="Hyperlink">
    <w:name w:val="Hyperlink"/>
    <w:basedOn w:val="DefaultParagraphFont"/>
    <w:uiPriority w:val="99"/>
    <w:unhideWhenUsed/>
    <w:rsid w:val="001A3A80"/>
    <w:rPr>
      <w:color w:val="0563C1" w:themeColor="hyperlink"/>
      <w:u w:val="single"/>
    </w:rPr>
  </w:style>
  <w:style w:type="character" w:styleId="UnresolvedMention">
    <w:name w:val="Unresolved Mention"/>
    <w:basedOn w:val="DefaultParagraphFont"/>
    <w:uiPriority w:val="99"/>
    <w:semiHidden/>
    <w:unhideWhenUsed/>
    <w:rsid w:val="001A3A80"/>
    <w:rPr>
      <w:color w:val="605E5C"/>
      <w:shd w:val="clear" w:color="auto" w:fill="E1DFDD"/>
    </w:rPr>
  </w:style>
  <w:style w:type="paragraph" w:styleId="NormalWeb">
    <w:name w:val="Normal (Web)"/>
    <w:basedOn w:val="Normal"/>
    <w:uiPriority w:val="99"/>
    <w:unhideWhenUsed/>
    <w:rsid w:val="0084242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90061">
      <w:bodyDiv w:val="1"/>
      <w:marLeft w:val="0"/>
      <w:marRight w:val="0"/>
      <w:marTop w:val="0"/>
      <w:marBottom w:val="0"/>
      <w:divBdr>
        <w:top w:val="none" w:sz="0" w:space="0" w:color="auto"/>
        <w:left w:val="none" w:sz="0" w:space="0" w:color="auto"/>
        <w:bottom w:val="none" w:sz="0" w:space="0" w:color="auto"/>
        <w:right w:val="none" w:sz="0" w:space="0" w:color="auto"/>
      </w:divBdr>
    </w:div>
    <w:div w:id="40520830">
      <w:bodyDiv w:val="1"/>
      <w:marLeft w:val="0"/>
      <w:marRight w:val="0"/>
      <w:marTop w:val="0"/>
      <w:marBottom w:val="0"/>
      <w:divBdr>
        <w:top w:val="none" w:sz="0" w:space="0" w:color="auto"/>
        <w:left w:val="none" w:sz="0" w:space="0" w:color="auto"/>
        <w:bottom w:val="none" w:sz="0" w:space="0" w:color="auto"/>
        <w:right w:val="none" w:sz="0" w:space="0" w:color="auto"/>
      </w:divBdr>
      <w:divsChild>
        <w:div w:id="587618841">
          <w:marLeft w:val="0"/>
          <w:marRight w:val="0"/>
          <w:marTop w:val="0"/>
          <w:marBottom w:val="0"/>
          <w:divBdr>
            <w:top w:val="none" w:sz="0" w:space="0" w:color="auto"/>
            <w:left w:val="none" w:sz="0" w:space="0" w:color="auto"/>
            <w:bottom w:val="none" w:sz="0" w:space="0" w:color="auto"/>
            <w:right w:val="none" w:sz="0" w:space="0" w:color="auto"/>
          </w:divBdr>
        </w:div>
      </w:divsChild>
    </w:div>
    <w:div w:id="178857310">
      <w:bodyDiv w:val="1"/>
      <w:marLeft w:val="0"/>
      <w:marRight w:val="0"/>
      <w:marTop w:val="0"/>
      <w:marBottom w:val="0"/>
      <w:divBdr>
        <w:top w:val="none" w:sz="0" w:space="0" w:color="auto"/>
        <w:left w:val="none" w:sz="0" w:space="0" w:color="auto"/>
        <w:bottom w:val="none" w:sz="0" w:space="0" w:color="auto"/>
        <w:right w:val="none" w:sz="0" w:space="0" w:color="auto"/>
      </w:divBdr>
    </w:div>
    <w:div w:id="320739131">
      <w:bodyDiv w:val="1"/>
      <w:marLeft w:val="0"/>
      <w:marRight w:val="0"/>
      <w:marTop w:val="0"/>
      <w:marBottom w:val="0"/>
      <w:divBdr>
        <w:top w:val="none" w:sz="0" w:space="0" w:color="auto"/>
        <w:left w:val="none" w:sz="0" w:space="0" w:color="auto"/>
        <w:bottom w:val="none" w:sz="0" w:space="0" w:color="auto"/>
        <w:right w:val="none" w:sz="0" w:space="0" w:color="auto"/>
      </w:divBdr>
    </w:div>
    <w:div w:id="479229750">
      <w:bodyDiv w:val="1"/>
      <w:marLeft w:val="0"/>
      <w:marRight w:val="0"/>
      <w:marTop w:val="0"/>
      <w:marBottom w:val="0"/>
      <w:divBdr>
        <w:top w:val="none" w:sz="0" w:space="0" w:color="auto"/>
        <w:left w:val="none" w:sz="0" w:space="0" w:color="auto"/>
        <w:bottom w:val="none" w:sz="0" w:space="0" w:color="auto"/>
        <w:right w:val="none" w:sz="0" w:space="0" w:color="auto"/>
      </w:divBdr>
    </w:div>
    <w:div w:id="641883203">
      <w:bodyDiv w:val="1"/>
      <w:marLeft w:val="0"/>
      <w:marRight w:val="0"/>
      <w:marTop w:val="0"/>
      <w:marBottom w:val="0"/>
      <w:divBdr>
        <w:top w:val="none" w:sz="0" w:space="0" w:color="auto"/>
        <w:left w:val="none" w:sz="0" w:space="0" w:color="auto"/>
        <w:bottom w:val="none" w:sz="0" w:space="0" w:color="auto"/>
        <w:right w:val="none" w:sz="0" w:space="0" w:color="auto"/>
      </w:divBdr>
    </w:div>
    <w:div w:id="701173716">
      <w:bodyDiv w:val="1"/>
      <w:marLeft w:val="0"/>
      <w:marRight w:val="0"/>
      <w:marTop w:val="0"/>
      <w:marBottom w:val="0"/>
      <w:divBdr>
        <w:top w:val="none" w:sz="0" w:space="0" w:color="auto"/>
        <w:left w:val="none" w:sz="0" w:space="0" w:color="auto"/>
        <w:bottom w:val="none" w:sz="0" w:space="0" w:color="auto"/>
        <w:right w:val="none" w:sz="0" w:space="0" w:color="auto"/>
      </w:divBdr>
    </w:div>
    <w:div w:id="744301270">
      <w:bodyDiv w:val="1"/>
      <w:marLeft w:val="0"/>
      <w:marRight w:val="0"/>
      <w:marTop w:val="0"/>
      <w:marBottom w:val="0"/>
      <w:divBdr>
        <w:top w:val="none" w:sz="0" w:space="0" w:color="auto"/>
        <w:left w:val="none" w:sz="0" w:space="0" w:color="auto"/>
        <w:bottom w:val="none" w:sz="0" w:space="0" w:color="auto"/>
        <w:right w:val="none" w:sz="0" w:space="0" w:color="auto"/>
      </w:divBdr>
    </w:div>
    <w:div w:id="946348983">
      <w:bodyDiv w:val="1"/>
      <w:marLeft w:val="0"/>
      <w:marRight w:val="0"/>
      <w:marTop w:val="0"/>
      <w:marBottom w:val="0"/>
      <w:divBdr>
        <w:top w:val="none" w:sz="0" w:space="0" w:color="auto"/>
        <w:left w:val="none" w:sz="0" w:space="0" w:color="auto"/>
        <w:bottom w:val="none" w:sz="0" w:space="0" w:color="auto"/>
        <w:right w:val="none" w:sz="0" w:space="0" w:color="auto"/>
      </w:divBdr>
    </w:div>
    <w:div w:id="967736041">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547336091">
      <w:bodyDiv w:val="1"/>
      <w:marLeft w:val="0"/>
      <w:marRight w:val="0"/>
      <w:marTop w:val="0"/>
      <w:marBottom w:val="0"/>
      <w:divBdr>
        <w:top w:val="none" w:sz="0" w:space="0" w:color="auto"/>
        <w:left w:val="none" w:sz="0" w:space="0" w:color="auto"/>
        <w:bottom w:val="none" w:sz="0" w:space="0" w:color="auto"/>
        <w:right w:val="none" w:sz="0" w:space="0" w:color="auto"/>
      </w:divBdr>
    </w:div>
    <w:div w:id="1555121448">
      <w:bodyDiv w:val="1"/>
      <w:marLeft w:val="0"/>
      <w:marRight w:val="0"/>
      <w:marTop w:val="0"/>
      <w:marBottom w:val="0"/>
      <w:divBdr>
        <w:top w:val="none" w:sz="0" w:space="0" w:color="auto"/>
        <w:left w:val="none" w:sz="0" w:space="0" w:color="auto"/>
        <w:bottom w:val="none" w:sz="0" w:space="0" w:color="auto"/>
        <w:right w:val="none" w:sz="0" w:space="0" w:color="auto"/>
      </w:divBdr>
    </w:div>
    <w:div w:id="1784810414">
      <w:bodyDiv w:val="1"/>
      <w:marLeft w:val="0"/>
      <w:marRight w:val="0"/>
      <w:marTop w:val="0"/>
      <w:marBottom w:val="0"/>
      <w:divBdr>
        <w:top w:val="none" w:sz="0" w:space="0" w:color="auto"/>
        <w:left w:val="none" w:sz="0" w:space="0" w:color="auto"/>
        <w:bottom w:val="none" w:sz="0" w:space="0" w:color="auto"/>
        <w:right w:val="none" w:sz="0" w:space="0" w:color="auto"/>
      </w:divBdr>
    </w:div>
    <w:div w:id="1793474940">
      <w:bodyDiv w:val="1"/>
      <w:marLeft w:val="0"/>
      <w:marRight w:val="0"/>
      <w:marTop w:val="0"/>
      <w:marBottom w:val="0"/>
      <w:divBdr>
        <w:top w:val="none" w:sz="0" w:space="0" w:color="auto"/>
        <w:left w:val="none" w:sz="0" w:space="0" w:color="auto"/>
        <w:bottom w:val="none" w:sz="0" w:space="0" w:color="auto"/>
        <w:right w:val="none" w:sz="0" w:space="0" w:color="auto"/>
      </w:divBdr>
      <w:divsChild>
        <w:div w:id="2075354852">
          <w:marLeft w:val="0"/>
          <w:marRight w:val="0"/>
          <w:marTop w:val="0"/>
          <w:marBottom w:val="0"/>
          <w:divBdr>
            <w:top w:val="none" w:sz="0" w:space="0" w:color="auto"/>
            <w:left w:val="none" w:sz="0" w:space="0" w:color="auto"/>
            <w:bottom w:val="none" w:sz="0" w:space="0" w:color="auto"/>
            <w:right w:val="none" w:sz="0" w:space="0" w:color="auto"/>
          </w:divBdr>
        </w:div>
      </w:divsChild>
    </w:div>
    <w:div w:id="1867057143">
      <w:bodyDiv w:val="1"/>
      <w:marLeft w:val="0"/>
      <w:marRight w:val="0"/>
      <w:marTop w:val="0"/>
      <w:marBottom w:val="0"/>
      <w:divBdr>
        <w:top w:val="none" w:sz="0" w:space="0" w:color="auto"/>
        <w:left w:val="none" w:sz="0" w:space="0" w:color="auto"/>
        <w:bottom w:val="none" w:sz="0" w:space="0" w:color="auto"/>
        <w:right w:val="none" w:sz="0" w:space="0" w:color="auto"/>
      </w:divBdr>
    </w:div>
    <w:div w:id="1902718076">
      <w:bodyDiv w:val="1"/>
      <w:marLeft w:val="0"/>
      <w:marRight w:val="0"/>
      <w:marTop w:val="0"/>
      <w:marBottom w:val="0"/>
      <w:divBdr>
        <w:top w:val="none" w:sz="0" w:space="0" w:color="auto"/>
        <w:left w:val="none" w:sz="0" w:space="0" w:color="auto"/>
        <w:bottom w:val="none" w:sz="0" w:space="0" w:color="auto"/>
        <w:right w:val="none" w:sz="0" w:space="0" w:color="auto"/>
      </w:divBdr>
    </w:div>
    <w:div w:id="1963923650">
      <w:bodyDiv w:val="1"/>
      <w:marLeft w:val="0"/>
      <w:marRight w:val="0"/>
      <w:marTop w:val="0"/>
      <w:marBottom w:val="0"/>
      <w:divBdr>
        <w:top w:val="none" w:sz="0" w:space="0" w:color="auto"/>
        <w:left w:val="none" w:sz="0" w:space="0" w:color="auto"/>
        <w:bottom w:val="none" w:sz="0" w:space="0" w:color="auto"/>
        <w:right w:val="none" w:sz="0" w:space="0" w:color="auto"/>
      </w:divBdr>
    </w:div>
    <w:div w:id="2000963069">
      <w:bodyDiv w:val="1"/>
      <w:marLeft w:val="0"/>
      <w:marRight w:val="0"/>
      <w:marTop w:val="0"/>
      <w:marBottom w:val="0"/>
      <w:divBdr>
        <w:top w:val="none" w:sz="0" w:space="0" w:color="auto"/>
        <w:left w:val="none" w:sz="0" w:space="0" w:color="auto"/>
        <w:bottom w:val="none" w:sz="0" w:space="0" w:color="auto"/>
        <w:right w:val="none" w:sz="0" w:space="0" w:color="auto"/>
      </w:divBdr>
    </w:div>
    <w:div w:id="20745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1F7CB6-8FE1-4B39-BDC9-949D13A5891C}">
  <ds:schemaRefs>
    <ds:schemaRef ds:uri="http://schemas.openxmlformats.org/officeDocument/2006/bibliography"/>
  </ds:schemaRefs>
</ds:datastoreItem>
</file>

<file path=customXml/itemProps4.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2780</TotalTime>
  <Pages>3</Pages>
  <Words>658</Words>
  <Characters>3540</Characters>
  <Application>Microsoft Office Word</Application>
  <DocSecurity>0</DocSecurity>
  <Lines>59</Lines>
  <Paragraphs>5</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CS499 Capstone</dc:title>
  <dc:subject/>
  <dc:creator>Konstantin Dobikov</dc:creator>
  <cp:keywords/>
  <dc:description/>
  <cp:lastModifiedBy>Konstantin Dobikov</cp:lastModifiedBy>
  <cp:revision>215</cp:revision>
  <dcterms:created xsi:type="dcterms:W3CDTF">2025-09-19T17:49:00Z</dcterms:created>
  <dcterms:modified xsi:type="dcterms:W3CDTF">2025-10-15T12:50:00Z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998db3ffd7d9f038d19c2677bc8b21376c4fa2a05933c80426d4a13f3349f1c7</vt:lpwstr>
  </property>
</Properties>
</file>